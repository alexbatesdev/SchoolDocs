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44854C" w14:textId="32A3B74A" w:rsidR="00B40C42" w:rsidRDefault="00F93517">
      <w:pPr>
        <w:pStyle w:val="Title"/>
        <w:pBdr>
          <w:top w:val="nil"/>
          <w:left w:val="nil"/>
          <w:bottom w:val="nil"/>
          <w:right w:val="nil"/>
          <w:between w:val="nil"/>
        </w:pBdr>
      </w:pPr>
      <w:commentRangeStart w:id="0"/>
      <w:r>
        <w:t>Why the Great Salt Lake is drying up (and why you should care)</w:t>
      </w:r>
      <w:commentRangeEnd w:id="0"/>
      <w:r w:rsidR="000C62DD">
        <w:rPr>
          <w:rStyle w:val="CommentReference"/>
          <w:b w:val="0"/>
        </w:rPr>
        <w:commentReference w:id="0"/>
      </w:r>
    </w:p>
    <w:p w14:paraId="35BA9FC2" w14:textId="77777777" w:rsidR="00B40C42" w:rsidRDefault="00B40C42">
      <w:pPr>
        <w:pStyle w:val="Subtitle"/>
        <w:pBdr>
          <w:top w:val="nil"/>
          <w:left w:val="nil"/>
          <w:bottom w:val="nil"/>
          <w:right w:val="nil"/>
          <w:between w:val="nil"/>
        </w:pBdr>
      </w:pPr>
      <w:bookmarkStart w:id="1" w:name="_30j0zll" w:colFirst="0" w:colLast="0"/>
      <w:bookmarkEnd w:id="1"/>
    </w:p>
    <w:p w14:paraId="538FA593" w14:textId="77777777" w:rsidR="00B40C42" w:rsidRDefault="00F91444">
      <w:pPr>
        <w:pStyle w:val="Subtitle"/>
        <w:pBdr>
          <w:top w:val="nil"/>
          <w:left w:val="nil"/>
          <w:bottom w:val="nil"/>
          <w:right w:val="nil"/>
          <w:between w:val="nil"/>
        </w:pBdr>
      </w:pPr>
      <w:bookmarkStart w:id="2" w:name="_1fob9te" w:colFirst="0" w:colLast="0"/>
      <w:bookmarkEnd w:id="2"/>
      <w:r>
        <w:t>M. Alex Bates</w:t>
      </w:r>
    </w:p>
    <w:p w14:paraId="48CFD8E9" w14:textId="77777777" w:rsidR="00B40C42" w:rsidRDefault="00F91444">
      <w:pPr>
        <w:pStyle w:val="Subtitle"/>
        <w:pBdr>
          <w:top w:val="nil"/>
          <w:left w:val="nil"/>
          <w:bottom w:val="nil"/>
          <w:right w:val="nil"/>
          <w:between w:val="nil"/>
        </w:pBdr>
      </w:pPr>
      <w:bookmarkStart w:id="3" w:name="_3znysh7" w:colFirst="0" w:colLast="0"/>
      <w:bookmarkEnd w:id="3"/>
      <w:r>
        <w:t>Neumont College of Computer Science</w:t>
      </w:r>
    </w:p>
    <w:p w14:paraId="68C13AAF" w14:textId="220418E9" w:rsidR="00B40C42" w:rsidRDefault="00F93517">
      <w:pPr>
        <w:pStyle w:val="Subtitle"/>
        <w:rPr>
          <w:i/>
        </w:rPr>
      </w:pPr>
      <w:bookmarkStart w:id="4" w:name="_2et92p0" w:colFirst="0" w:colLast="0"/>
      <w:bookmarkEnd w:id="4"/>
      <w:r>
        <w:t>ENG110 Introduction to English Composition</w:t>
      </w:r>
    </w:p>
    <w:p w14:paraId="57F535D2" w14:textId="77777777" w:rsidR="00B40C42" w:rsidRDefault="00F91444">
      <w:pPr>
        <w:pStyle w:val="Subtitle"/>
        <w:rPr>
          <w:i/>
        </w:rPr>
      </w:pPr>
      <w:bookmarkStart w:id="5" w:name="_tyjcwt" w:colFirst="0" w:colLast="0"/>
      <w:bookmarkEnd w:id="5"/>
      <w:r>
        <w:t>Sarah Carter</w:t>
      </w:r>
    </w:p>
    <w:p w14:paraId="751EA8DB" w14:textId="23202FA2" w:rsidR="00B40C42" w:rsidRPr="00E87DE1" w:rsidRDefault="00F93517" w:rsidP="00E87DE1">
      <w:pPr>
        <w:pStyle w:val="Subtitle"/>
        <w:rPr>
          <w:i/>
        </w:rPr>
      </w:pPr>
      <w:bookmarkStart w:id="6" w:name="_3dy6vkm" w:colFirst="0" w:colLast="0"/>
      <w:bookmarkStart w:id="7" w:name="_1t3h5sf" w:colFirst="0" w:colLast="0"/>
      <w:bookmarkStart w:id="8" w:name="_4d34og8" w:colFirst="0" w:colLast="0"/>
      <w:bookmarkEnd w:id="6"/>
      <w:bookmarkEnd w:id="7"/>
      <w:bookmarkEnd w:id="8"/>
      <w:commentRangeStart w:id="9"/>
      <w:r>
        <w:t>2/13/2023</w:t>
      </w:r>
      <w:commentRangeEnd w:id="9"/>
      <w:r w:rsidR="00F74A6B">
        <w:rPr>
          <w:rStyle w:val="CommentReference"/>
        </w:rPr>
        <w:commentReference w:id="9"/>
      </w:r>
      <w:r w:rsidR="004445F1">
        <w:br w:type="page"/>
      </w:r>
    </w:p>
    <w:p w14:paraId="6B17A349" w14:textId="77777777" w:rsidR="00F93517" w:rsidRDefault="00F93517" w:rsidP="00F93517">
      <w:pPr>
        <w:pStyle w:val="Title"/>
        <w:pBdr>
          <w:top w:val="nil"/>
          <w:left w:val="nil"/>
          <w:bottom w:val="nil"/>
          <w:right w:val="nil"/>
          <w:between w:val="nil"/>
        </w:pBdr>
      </w:pPr>
      <w:bookmarkStart w:id="10" w:name="_2s8eyo1" w:colFirst="0" w:colLast="0"/>
      <w:bookmarkEnd w:id="10"/>
      <w:r>
        <w:lastRenderedPageBreak/>
        <w:t>Why the Great Salt Lake is drying up (and why you should care)</w:t>
      </w:r>
    </w:p>
    <w:p w14:paraId="01A39A5C" w14:textId="010DC766" w:rsidR="006C1AF3" w:rsidRDefault="006C1AF3" w:rsidP="00874C60">
      <w:pPr>
        <w:pStyle w:val="Heading1"/>
        <w:pBdr>
          <w:top w:val="nil"/>
          <w:left w:val="nil"/>
          <w:bottom w:val="nil"/>
          <w:right w:val="nil"/>
          <w:between w:val="nil"/>
        </w:pBdr>
        <w:ind w:firstLine="720"/>
        <w:jc w:val="left"/>
        <w:rPr>
          <w:b w:val="0"/>
          <w:bCs/>
        </w:rPr>
      </w:pPr>
      <w:bookmarkStart w:id="11" w:name="_17dp8vu" w:colFirst="0" w:colLast="0"/>
      <w:bookmarkStart w:id="12" w:name="_z337ya" w:colFirst="0" w:colLast="0"/>
      <w:bookmarkEnd w:id="11"/>
      <w:bookmarkEnd w:id="12"/>
      <w:r>
        <w:rPr>
          <w:b w:val="0"/>
          <w:bCs/>
        </w:rPr>
        <w:t xml:space="preserve">The Great Salt Lake is drying up, that is an immutable fact. </w:t>
      </w:r>
      <w:r w:rsidR="00874C60">
        <w:rPr>
          <w:b w:val="0"/>
          <w:bCs/>
        </w:rPr>
        <w:t xml:space="preserve">The water level of the </w:t>
      </w:r>
      <w:r w:rsidR="00E227B1">
        <w:rPr>
          <w:b w:val="0"/>
          <w:bCs/>
        </w:rPr>
        <w:t>Great Salt L</w:t>
      </w:r>
      <w:r w:rsidR="00874C60">
        <w:rPr>
          <w:b w:val="0"/>
          <w:bCs/>
        </w:rPr>
        <w:t>ake has dropped 22 feet since</w:t>
      </w:r>
      <w:r w:rsidR="00DE3C15">
        <w:rPr>
          <w:b w:val="0"/>
          <w:bCs/>
        </w:rPr>
        <w:t xml:space="preserve"> 1986 and it is continuing to decline.</w:t>
      </w:r>
      <w:r w:rsidR="00691E5F" w:rsidRPr="00691E5F">
        <w:t xml:space="preserve"> </w:t>
      </w:r>
      <w:r w:rsidR="00691E5F" w:rsidRPr="00691E5F">
        <w:rPr>
          <w:b w:val="0"/>
          <w:bCs/>
        </w:rPr>
        <w:t>(</w:t>
      </w:r>
      <w:r w:rsidR="00691E5F" w:rsidRPr="00691E5F">
        <w:rPr>
          <w:b w:val="0"/>
          <w:bCs/>
          <w:i/>
          <w:iCs/>
        </w:rPr>
        <w:t>The great shrinking lake</w:t>
      </w:r>
      <w:r w:rsidR="00691E5F" w:rsidRPr="00691E5F">
        <w:rPr>
          <w:b w:val="0"/>
          <w:bCs/>
        </w:rPr>
        <w:t xml:space="preserve"> 2022)</w:t>
      </w:r>
      <w:commentRangeStart w:id="13"/>
      <w:r w:rsidR="00163ED4">
        <w:rPr>
          <w:b w:val="0"/>
          <w:bCs/>
        </w:rPr>
        <w:t xml:space="preserve"> </w:t>
      </w:r>
      <w:commentRangeEnd w:id="13"/>
      <w:r w:rsidR="0036569C">
        <w:rPr>
          <w:rStyle w:val="CommentReference"/>
          <w:b w:val="0"/>
        </w:rPr>
        <w:commentReference w:id="13"/>
      </w:r>
      <w:r w:rsidR="00163ED4">
        <w:rPr>
          <w:b w:val="0"/>
          <w:bCs/>
        </w:rPr>
        <w:t xml:space="preserve">The </w:t>
      </w:r>
      <w:r w:rsidR="00E227B1">
        <w:rPr>
          <w:b w:val="0"/>
          <w:bCs/>
        </w:rPr>
        <w:t>Great Salt L</w:t>
      </w:r>
      <w:r w:rsidR="00163ED4">
        <w:rPr>
          <w:b w:val="0"/>
          <w:bCs/>
        </w:rPr>
        <w:t xml:space="preserve">ake hosts </w:t>
      </w:r>
      <w:r w:rsidR="00E65884">
        <w:rPr>
          <w:b w:val="0"/>
          <w:bCs/>
        </w:rPr>
        <w:t xml:space="preserve">2 </w:t>
      </w:r>
      <w:r w:rsidR="004C0488">
        <w:rPr>
          <w:b w:val="0"/>
          <w:bCs/>
        </w:rPr>
        <w:t xml:space="preserve">foundational species for the local food chain, brine shrimp and brine flies. </w:t>
      </w:r>
      <w:commentRangeStart w:id="14"/>
      <w:r w:rsidR="004C0488">
        <w:rPr>
          <w:b w:val="0"/>
          <w:bCs/>
        </w:rPr>
        <w:t>The diminishing</w:t>
      </w:r>
      <w:r w:rsidR="00E227B1">
        <w:rPr>
          <w:b w:val="0"/>
          <w:bCs/>
        </w:rPr>
        <w:t xml:space="preserve"> Great Sale</w:t>
      </w:r>
      <w:r w:rsidR="004C0488">
        <w:rPr>
          <w:b w:val="0"/>
          <w:bCs/>
        </w:rPr>
        <w:t xml:space="preserve"> </w:t>
      </w:r>
      <w:r w:rsidR="00E227B1">
        <w:rPr>
          <w:b w:val="0"/>
          <w:bCs/>
        </w:rPr>
        <w:t>L</w:t>
      </w:r>
      <w:r w:rsidR="004C0488">
        <w:rPr>
          <w:b w:val="0"/>
          <w:bCs/>
        </w:rPr>
        <w:t xml:space="preserve">ake is </w:t>
      </w:r>
      <w:r w:rsidR="005C4E47">
        <w:rPr>
          <w:b w:val="0"/>
          <w:bCs/>
        </w:rPr>
        <w:t>struggling to support these</w:t>
      </w:r>
      <w:r w:rsidR="009615EB">
        <w:rPr>
          <w:b w:val="0"/>
          <w:bCs/>
        </w:rPr>
        <w:t xml:space="preserve"> brine</w:t>
      </w:r>
      <w:r w:rsidR="005C4E47">
        <w:rPr>
          <w:b w:val="0"/>
          <w:bCs/>
        </w:rPr>
        <w:t xml:space="preserve"> populations which in turn </w:t>
      </w:r>
      <w:r w:rsidR="009615EB">
        <w:rPr>
          <w:b w:val="0"/>
          <w:bCs/>
        </w:rPr>
        <w:t>impacts</w:t>
      </w:r>
      <w:r w:rsidR="005C4E47">
        <w:rPr>
          <w:b w:val="0"/>
          <w:bCs/>
        </w:rPr>
        <w:t xml:space="preserve"> the 10 million migratory birds </w:t>
      </w:r>
      <w:r w:rsidR="009C036A">
        <w:rPr>
          <w:b w:val="0"/>
          <w:bCs/>
        </w:rPr>
        <w:t xml:space="preserve">who make a pit stop at the </w:t>
      </w:r>
      <w:r w:rsidR="00E227B1">
        <w:rPr>
          <w:b w:val="0"/>
          <w:bCs/>
        </w:rPr>
        <w:t>Great Salt L</w:t>
      </w:r>
      <w:r w:rsidR="009C036A">
        <w:rPr>
          <w:b w:val="0"/>
          <w:bCs/>
        </w:rPr>
        <w:t>ake to feed every yea</w:t>
      </w:r>
      <w:r w:rsidR="009615EB">
        <w:rPr>
          <w:b w:val="0"/>
          <w:bCs/>
        </w:rPr>
        <w:t>r.</w:t>
      </w:r>
      <w:commentRangeEnd w:id="14"/>
      <w:r w:rsidR="009615EB">
        <w:rPr>
          <w:rStyle w:val="CommentReference"/>
          <w:b w:val="0"/>
        </w:rPr>
        <w:commentReference w:id="14"/>
      </w:r>
      <w:r w:rsidR="0036569C">
        <w:rPr>
          <w:b w:val="0"/>
          <w:bCs/>
        </w:rPr>
        <w:t xml:space="preserve"> </w:t>
      </w:r>
      <w:r w:rsidR="0022380D">
        <w:rPr>
          <w:b w:val="0"/>
          <w:bCs/>
        </w:rPr>
        <w:t xml:space="preserve">The </w:t>
      </w:r>
      <w:r w:rsidR="00E227B1">
        <w:rPr>
          <w:b w:val="0"/>
          <w:bCs/>
        </w:rPr>
        <w:t>Great Salt L</w:t>
      </w:r>
      <w:r w:rsidR="0022380D">
        <w:rPr>
          <w:b w:val="0"/>
          <w:bCs/>
        </w:rPr>
        <w:t>ake is fed by three major rivers</w:t>
      </w:r>
      <w:r w:rsidR="00DB3FA1">
        <w:rPr>
          <w:b w:val="0"/>
          <w:bCs/>
        </w:rPr>
        <w:t xml:space="preserve">: the Jordan river, the </w:t>
      </w:r>
      <w:r w:rsidR="008443EC">
        <w:rPr>
          <w:b w:val="0"/>
          <w:bCs/>
        </w:rPr>
        <w:t>Weber River</w:t>
      </w:r>
      <w:r w:rsidR="00DB3FA1">
        <w:rPr>
          <w:b w:val="0"/>
          <w:bCs/>
        </w:rPr>
        <w:t xml:space="preserve">, and the Bear River. </w:t>
      </w:r>
      <w:r w:rsidR="00556A72">
        <w:rPr>
          <w:b w:val="0"/>
          <w:bCs/>
        </w:rPr>
        <w:t>These rivers fill the</w:t>
      </w:r>
      <w:r w:rsidR="008443EC">
        <w:rPr>
          <w:b w:val="0"/>
          <w:bCs/>
        </w:rPr>
        <w:t xml:space="preserve"> Great Salt Lake </w:t>
      </w:r>
      <w:r w:rsidR="00556A72">
        <w:rPr>
          <w:b w:val="0"/>
          <w:bCs/>
        </w:rPr>
        <w:t xml:space="preserve">with not only water, but also </w:t>
      </w:r>
      <w:r w:rsidR="002968CF">
        <w:rPr>
          <w:b w:val="0"/>
          <w:bCs/>
        </w:rPr>
        <w:t>heavy metals</w:t>
      </w:r>
      <w:r w:rsidR="00D06AF7">
        <w:rPr>
          <w:b w:val="0"/>
          <w:bCs/>
        </w:rPr>
        <w:t xml:space="preserve"> </w:t>
      </w:r>
      <w:commentRangeStart w:id="15"/>
      <w:r w:rsidR="00D06AF7">
        <w:rPr>
          <w:b w:val="0"/>
          <w:bCs/>
        </w:rPr>
        <w:t xml:space="preserve">that settle </w:t>
      </w:r>
      <w:r w:rsidR="00DE3B00">
        <w:rPr>
          <w:b w:val="0"/>
          <w:bCs/>
        </w:rPr>
        <w:t>at the lakebed</w:t>
      </w:r>
      <w:commentRangeEnd w:id="15"/>
      <w:r w:rsidR="00DE3B00">
        <w:rPr>
          <w:rStyle w:val="CommentReference"/>
          <w:b w:val="0"/>
        </w:rPr>
        <w:commentReference w:id="15"/>
      </w:r>
      <w:r w:rsidR="00DE3B00">
        <w:rPr>
          <w:b w:val="0"/>
          <w:bCs/>
        </w:rPr>
        <w:t xml:space="preserve">. </w:t>
      </w:r>
      <w:r w:rsidR="00B85EC5">
        <w:rPr>
          <w:b w:val="0"/>
          <w:bCs/>
        </w:rPr>
        <w:t xml:space="preserve">If the </w:t>
      </w:r>
      <w:r w:rsidR="00E227B1">
        <w:rPr>
          <w:b w:val="0"/>
          <w:bCs/>
        </w:rPr>
        <w:t xml:space="preserve">Great Salt Lake </w:t>
      </w:r>
      <w:r w:rsidR="00B85EC5">
        <w:rPr>
          <w:b w:val="0"/>
          <w:bCs/>
        </w:rPr>
        <w:t>dries up</w:t>
      </w:r>
      <w:r w:rsidR="00EC3B63">
        <w:rPr>
          <w:b w:val="0"/>
          <w:bCs/>
        </w:rPr>
        <w:t xml:space="preserve"> it will become a toxic dust bowl and</w:t>
      </w:r>
      <w:r w:rsidR="00B85EC5">
        <w:rPr>
          <w:b w:val="0"/>
          <w:bCs/>
        </w:rPr>
        <w:t xml:space="preserve"> those heavy metals will be exposed to the surface</w:t>
      </w:r>
      <w:r w:rsidR="00EC3B63">
        <w:rPr>
          <w:b w:val="0"/>
          <w:bCs/>
        </w:rPr>
        <w:t xml:space="preserve"> and wind</w:t>
      </w:r>
      <w:r w:rsidR="00C40AB3">
        <w:rPr>
          <w:b w:val="0"/>
          <w:bCs/>
        </w:rPr>
        <w:t xml:space="preserve">. This </w:t>
      </w:r>
      <w:r w:rsidR="00EC3B63">
        <w:rPr>
          <w:b w:val="0"/>
          <w:bCs/>
        </w:rPr>
        <w:t>will turn the Wasatch Front into</w:t>
      </w:r>
      <w:r w:rsidR="00C40AB3">
        <w:rPr>
          <w:b w:val="0"/>
          <w:bCs/>
        </w:rPr>
        <w:t xml:space="preserve"> a poisonous dustbowl with arsenic and other heavy metals </w:t>
      </w:r>
      <w:r w:rsidR="00AC37CD">
        <w:rPr>
          <w:b w:val="0"/>
          <w:bCs/>
        </w:rPr>
        <w:t>clouding the air</w:t>
      </w:r>
      <w:commentRangeStart w:id="16"/>
      <w:commentRangeStart w:id="17"/>
      <w:r w:rsidR="00C40AB3">
        <w:rPr>
          <w:b w:val="0"/>
          <w:bCs/>
        </w:rPr>
        <w:t xml:space="preserve">. </w:t>
      </w:r>
      <w:commentRangeEnd w:id="16"/>
      <w:r w:rsidR="00374FAF">
        <w:rPr>
          <w:rStyle w:val="CommentReference"/>
          <w:b w:val="0"/>
        </w:rPr>
        <w:commentReference w:id="16"/>
      </w:r>
      <w:commentRangeEnd w:id="17"/>
      <w:r w:rsidR="001C0990">
        <w:rPr>
          <w:rStyle w:val="CommentReference"/>
          <w:b w:val="0"/>
        </w:rPr>
        <w:commentReference w:id="17"/>
      </w:r>
      <w:r w:rsidR="00C1602F">
        <w:rPr>
          <w:b w:val="0"/>
          <w:bCs/>
        </w:rPr>
        <w:t xml:space="preserve">There are several reasons we are at this </w:t>
      </w:r>
      <w:r w:rsidR="00C96A7C">
        <w:rPr>
          <w:b w:val="0"/>
          <w:bCs/>
        </w:rPr>
        <w:t>point,</w:t>
      </w:r>
      <w:r w:rsidR="00C1602F">
        <w:rPr>
          <w:b w:val="0"/>
          <w:bCs/>
        </w:rPr>
        <w:t xml:space="preserve"> and we must do something to address them or else risk </w:t>
      </w:r>
      <w:r w:rsidR="000126B5">
        <w:rPr>
          <w:b w:val="0"/>
          <w:bCs/>
        </w:rPr>
        <w:t xml:space="preserve">ecological collapse </w:t>
      </w:r>
      <w:r w:rsidR="00085DC6">
        <w:rPr>
          <w:b w:val="0"/>
          <w:bCs/>
        </w:rPr>
        <w:t xml:space="preserve">and </w:t>
      </w:r>
      <w:r w:rsidR="000126B5">
        <w:rPr>
          <w:b w:val="0"/>
          <w:bCs/>
        </w:rPr>
        <w:t>immensely decreased quality of life in the</w:t>
      </w:r>
      <w:r w:rsidR="00085DC6">
        <w:rPr>
          <w:b w:val="0"/>
          <w:bCs/>
        </w:rPr>
        <w:t xml:space="preserve"> surrounding</w:t>
      </w:r>
      <w:r w:rsidR="000126B5">
        <w:rPr>
          <w:b w:val="0"/>
          <w:bCs/>
        </w:rPr>
        <w:t xml:space="preserve"> area</w:t>
      </w:r>
      <w:r w:rsidR="00C96A7C">
        <w:rPr>
          <w:b w:val="0"/>
          <w:bCs/>
        </w:rPr>
        <w:t>. The reasons we are here are due to us diverting water from the rivers that feed the</w:t>
      </w:r>
      <w:r w:rsidR="00AF3DA9">
        <w:rPr>
          <w:b w:val="0"/>
          <w:bCs/>
        </w:rPr>
        <w:t xml:space="preserve"> Great</w:t>
      </w:r>
      <w:r w:rsidR="00C96A7C">
        <w:rPr>
          <w:b w:val="0"/>
          <w:bCs/>
        </w:rPr>
        <w:t xml:space="preserve"> </w:t>
      </w:r>
      <w:r w:rsidR="00103EB6">
        <w:rPr>
          <w:b w:val="0"/>
          <w:bCs/>
        </w:rPr>
        <w:t>Salt Lake for skiing and agriculture, the Utah population skyrocketing, and climate change.</w:t>
      </w:r>
    </w:p>
    <w:p w14:paraId="7D1DF1C7" w14:textId="235DBA3B" w:rsidR="00103EB6" w:rsidRDefault="00103EB6" w:rsidP="00103EB6">
      <w:r>
        <w:tab/>
      </w:r>
      <w:r w:rsidR="00F8085C">
        <w:t xml:space="preserve">The </w:t>
      </w:r>
      <w:r w:rsidR="00F144CA">
        <w:t xml:space="preserve">Great Salt Lake has been used by humans for thousands of years as </w:t>
      </w:r>
      <w:r w:rsidR="002C53E8">
        <w:t>a source of food and water.</w:t>
      </w:r>
      <w:r w:rsidR="004A3DD0">
        <w:t xml:space="preserve"> </w:t>
      </w:r>
      <w:r w:rsidR="003E30FF">
        <w:t>When</w:t>
      </w:r>
      <w:r w:rsidR="004A3DD0">
        <w:t xml:space="preserve"> </w:t>
      </w:r>
      <w:r w:rsidR="003E30FF">
        <w:t xml:space="preserve">Mormon settlers came to Utah </w:t>
      </w:r>
      <w:r w:rsidR="00E51655">
        <w:t xml:space="preserve">in </w:t>
      </w:r>
      <w:r w:rsidR="00976356">
        <w:t>1847,</w:t>
      </w:r>
      <w:r w:rsidR="00E51655">
        <w:t xml:space="preserve"> they almost immediately began to irrigate and </w:t>
      </w:r>
      <w:r w:rsidR="00C3798E">
        <w:t>disturb</w:t>
      </w:r>
      <w:r w:rsidR="00976356">
        <w:t xml:space="preserve"> with the</w:t>
      </w:r>
      <w:r w:rsidR="008443EC">
        <w:t xml:space="preserve"> Great Salt Lake </w:t>
      </w:r>
      <w:r w:rsidR="00976356">
        <w:t>and surrounding rivers. This was</w:t>
      </w:r>
      <w:r w:rsidR="003E30FF">
        <w:t xml:space="preserve"> </w:t>
      </w:r>
      <w:r w:rsidR="00976356">
        <w:t xml:space="preserve">the start of </w:t>
      </w:r>
      <w:r w:rsidR="00D245AA">
        <w:t xml:space="preserve">our long history of tampering with the </w:t>
      </w:r>
      <w:r w:rsidR="00252DF1">
        <w:t>ecosystem of the lake.</w:t>
      </w:r>
      <w:r w:rsidR="00231289">
        <w:t xml:space="preserve"> (</w:t>
      </w:r>
      <w:r w:rsidR="00732B67" w:rsidRPr="00732B67">
        <w:t>Baxter &amp; Butler, 2020</w:t>
      </w:r>
      <w:r w:rsidR="00231289">
        <w:t>)</w:t>
      </w:r>
      <w:r w:rsidR="00252DF1">
        <w:t xml:space="preserve"> Back then</w:t>
      </w:r>
      <w:r w:rsidR="00054A32">
        <w:t>,</w:t>
      </w:r>
      <w:r w:rsidR="00252DF1">
        <w:t xml:space="preserve"> the salinity of the</w:t>
      </w:r>
      <w:r w:rsidR="008443EC">
        <w:t xml:space="preserve"> Great Salt Lake </w:t>
      </w:r>
      <w:r w:rsidR="00252DF1">
        <w:t xml:space="preserve">was much </w:t>
      </w:r>
      <w:r w:rsidR="00C51D75">
        <w:t xml:space="preserve">lower due to the larger water volume </w:t>
      </w:r>
      <w:r w:rsidR="00522493">
        <w:t>meaning there was a smaller concentration of salt to water, today the lake</w:t>
      </w:r>
      <w:r w:rsidR="00231289">
        <w:t>’s salinity</w:t>
      </w:r>
      <w:r w:rsidR="00522493">
        <w:t xml:space="preserve"> is at a record high </w:t>
      </w:r>
      <w:r w:rsidR="00231289">
        <w:t>17%</w:t>
      </w:r>
      <w:r w:rsidR="00732276">
        <w:t xml:space="preserve">, </w:t>
      </w:r>
      <w:commentRangeStart w:id="18"/>
      <w:r w:rsidR="00732276">
        <w:t>this means that instead of pulling water directly from the</w:t>
      </w:r>
      <w:r w:rsidR="008443EC">
        <w:t xml:space="preserve"> Great Salt Lake </w:t>
      </w:r>
      <w:r w:rsidR="00732276">
        <w:t xml:space="preserve">we </w:t>
      </w:r>
      <w:r w:rsidR="00A86240">
        <w:t xml:space="preserve">divert </w:t>
      </w:r>
      <w:r w:rsidR="00054A32">
        <w:t>the flow</w:t>
      </w:r>
      <w:r w:rsidR="00A86240">
        <w:t xml:space="preserve"> from the </w:t>
      </w:r>
      <w:r w:rsidR="00A86240">
        <w:lastRenderedPageBreak/>
        <w:t>rivers that feed the</w:t>
      </w:r>
      <w:r w:rsidR="008443EC">
        <w:t xml:space="preserve"> Great Salt Lake </w:t>
      </w:r>
      <w:r w:rsidR="00A86240">
        <w:t>before the water ever reaches it</w:t>
      </w:r>
      <w:commentRangeEnd w:id="18"/>
      <w:r w:rsidR="00A86240">
        <w:rPr>
          <w:rStyle w:val="CommentReference"/>
        </w:rPr>
        <w:commentReference w:id="18"/>
      </w:r>
      <w:r w:rsidR="00732276">
        <w:t xml:space="preserve"> </w:t>
      </w:r>
      <w:r w:rsidR="0029657D">
        <w:t>(</w:t>
      </w:r>
      <w:r w:rsidR="000A704E" w:rsidRPr="000A704E">
        <w:t>Siegler, 2023)</w:t>
      </w:r>
      <w:r w:rsidR="00B22D7D">
        <w:t>.</w:t>
      </w:r>
      <w:r w:rsidR="00207F48">
        <w:t xml:space="preserve"> </w:t>
      </w:r>
      <w:r w:rsidR="00686E80">
        <w:t xml:space="preserve">According to a </w:t>
      </w:r>
      <w:r w:rsidR="00B427F4">
        <w:t xml:space="preserve">breakdown </w:t>
      </w:r>
      <w:r w:rsidR="005F64C1">
        <w:t xml:space="preserve">of diverted water usage published in </w:t>
      </w:r>
      <w:r w:rsidR="00961724">
        <w:t>2012</w:t>
      </w:r>
      <w:r w:rsidR="00985374">
        <w:t>,</w:t>
      </w:r>
      <w:r w:rsidR="00A67F9A">
        <w:t xml:space="preserve"> </w:t>
      </w:r>
      <w:r w:rsidR="00985374">
        <w:t xml:space="preserve">82% of diverted water goes to agriculture, </w:t>
      </w:r>
      <w:r w:rsidR="00276140">
        <w:t xml:space="preserve">9% </w:t>
      </w:r>
      <w:r w:rsidR="00A4584D">
        <w:t xml:space="preserve">goes to residential housing needs, </w:t>
      </w:r>
      <w:r w:rsidR="00076FA0">
        <w:t>4% goes to</w:t>
      </w:r>
      <w:r w:rsidR="00985374">
        <w:t xml:space="preserve"> </w:t>
      </w:r>
      <w:r w:rsidR="006146FE">
        <w:t xml:space="preserve">non-community commercial use, </w:t>
      </w:r>
      <w:r w:rsidR="00995524">
        <w:t xml:space="preserve">with the final 5% going to </w:t>
      </w:r>
      <w:r w:rsidR="00001A4A">
        <w:t>non-residential public community systems, and domestic wells</w:t>
      </w:r>
      <w:r w:rsidR="008049F7">
        <w:t xml:space="preserve"> (</w:t>
      </w:r>
      <w:r w:rsidR="008049F7">
        <w:rPr>
          <w:i/>
          <w:iCs/>
        </w:rPr>
        <w:t xml:space="preserve">How Utah Water Works, </w:t>
      </w:r>
      <w:r w:rsidR="008049F7">
        <w:t>2012</w:t>
      </w:r>
      <w:r w:rsidR="00B22D7D">
        <w:t xml:space="preserve">). </w:t>
      </w:r>
      <w:r w:rsidR="00145BC5">
        <w:t xml:space="preserve">The diversion of all this </w:t>
      </w:r>
      <w:r w:rsidR="00894F9D">
        <w:t>river water is</w:t>
      </w:r>
      <w:r w:rsidR="008C052E">
        <w:t xml:space="preserve"> the closest thing to a direct cause th</w:t>
      </w:r>
      <w:r w:rsidR="00C83C96">
        <w:t>at we have</w:t>
      </w:r>
      <w:r w:rsidR="008C052E">
        <w:t xml:space="preserve">, while the </w:t>
      </w:r>
      <w:r w:rsidR="001D2F8F">
        <w:t>diversion of water on for each category is a contributing cause.</w:t>
      </w:r>
      <w:r w:rsidR="00CD5655">
        <w:t xml:space="preserve"> The </w:t>
      </w:r>
      <w:r w:rsidR="00C822DF">
        <w:t xml:space="preserve">most effective way to </w:t>
      </w:r>
      <w:r w:rsidR="009C0CEC">
        <w:t>bring water back to the</w:t>
      </w:r>
      <w:r w:rsidR="008443EC">
        <w:t xml:space="preserve"> Great Salt Lake</w:t>
      </w:r>
      <w:r w:rsidR="00CA2DA3">
        <w:t xml:space="preserve"> </w:t>
      </w:r>
      <w:r w:rsidR="009C0CEC">
        <w:t>would be to lessen our agricultural water use</w:t>
      </w:r>
      <w:r w:rsidR="00716F6F">
        <w:t xml:space="preserve">. Our State Governor, Spencer Cox, is unfortunately </w:t>
      </w:r>
      <w:r w:rsidR="00CD1F57">
        <w:t xml:space="preserve">resistant to the idea of restricting agricultural water use, </w:t>
      </w:r>
      <w:r w:rsidR="0000420F">
        <w:t>due to</w:t>
      </w:r>
      <w:r w:rsidR="00CD1F57">
        <w:t xml:space="preserve"> </w:t>
      </w:r>
      <w:r w:rsidR="000A7EC1">
        <w:t xml:space="preserve">the fact </w:t>
      </w:r>
      <w:r w:rsidR="00A86DBD">
        <w:t>he</w:t>
      </w:r>
      <w:r w:rsidR="000A7EC1">
        <w:t xml:space="preserve"> owns large amounts of alfalfa farmland.</w:t>
      </w:r>
      <w:r w:rsidR="0000420F">
        <w:t xml:space="preserve"> Incidentally</w:t>
      </w:r>
      <w:r w:rsidR="00C822DF">
        <w:t xml:space="preserve"> 45% of </w:t>
      </w:r>
      <w:r w:rsidR="0000420F">
        <w:t>agricultural water usage</w:t>
      </w:r>
      <w:r w:rsidR="00A86DBD">
        <w:t xml:space="preserve"> goes to</w:t>
      </w:r>
      <w:r w:rsidR="004941B0">
        <w:t xml:space="preserve"> growing alfalfa. </w:t>
      </w:r>
      <w:r w:rsidR="002967FB" w:rsidRPr="002967FB">
        <w:t>(</w:t>
      </w:r>
      <w:proofErr w:type="spellStart"/>
      <w:r w:rsidR="002967FB" w:rsidRPr="002967FB">
        <w:t>Ciaramella</w:t>
      </w:r>
      <w:proofErr w:type="spellEnd"/>
      <w:r w:rsidR="002967FB" w:rsidRPr="002967FB">
        <w:t>, 2023)</w:t>
      </w:r>
    </w:p>
    <w:p w14:paraId="1CFF88A3" w14:textId="7A3A9D65" w:rsidR="00DD2C2D" w:rsidRDefault="00BB5B6B" w:rsidP="00BD19CA">
      <w:r>
        <w:tab/>
      </w:r>
      <w:r w:rsidR="004661A0">
        <w:t>Another cause that you’ve probably heard talked about in relation to other topics is climate change</w:t>
      </w:r>
      <w:r w:rsidR="00A70847">
        <w:t xml:space="preserve">. The record temperature highs have </w:t>
      </w:r>
      <w:r w:rsidR="008C6987">
        <w:t xml:space="preserve">been a contributing cause to the </w:t>
      </w:r>
      <w:r w:rsidR="00AF3DA9">
        <w:t>drying up of the Great Salt Lake</w:t>
      </w:r>
      <w:r w:rsidR="00171276">
        <w:t xml:space="preserve">. </w:t>
      </w:r>
      <w:r w:rsidR="00143CE0">
        <w:t xml:space="preserve">A study </w:t>
      </w:r>
      <w:r w:rsidR="00580254">
        <w:t>published in 2020 found that</w:t>
      </w:r>
      <w:r w:rsidR="00BD19CA">
        <w:t xml:space="preserve"> the current drought happening in the southwestern North America is “</w:t>
      </w:r>
      <w:commentRangeStart w:id="19"/>
      <w:commentRangeStart w:id="20"/>
      <w:r w:rsidR="00BD19CA">
        <w:t>comparable to the worst SWNA megadroughts since 800 CE</w:t>
      </w:r>
      <w:commentRangeEnd w:id="19"/>
      <w:r w:rsidR="00CD431E">
        <w:rPr>
          <w:rStyle w:val="CommentReference"/>
        </w:rPr>
        <w:commentReference w:id="19"/>
      </w:r>
      <w:commentRangeEnd w:id="20"/>
      <w:r w:rsidR="00E15031">
        <w:rPr>
          <w:rStyle w:val="CommentReference"/>
        </w:rPr>
        <w:commentReference w:id="20"/>
      </w:r>
      <w:r w:rsidR="00BD19CA">
        <w:t>”</w:t>
      </w:r>
      <w:r w:rsidR="00CD431E">
        <w:t>, they even go on to call it a megadrought</w:t>
      </w:r>
      <w:r w:rsidR="00867596">
        <w:t xml:space="preserve"> </w:t>
      </w:r>
      <w:r w:rsidR="00FA0B1A" w:rsidRPr="00FA0B1A">
        <w:t>(Williams et al., 2020)</w:t>
      </w:r>
      <w:r w:rsidR="00CD431E">
        <w:t>.</w:t>
      </w:r>
      <w:r w:rsidR="00C61AB0">
        <w:t xml:space="preserve"> Climate change is a contributing factor to </w:t>
      </w:r>
      <w:r w:rsidR="004943D8">
        <w:t xml:space="preserve">the situation of the Great Salt Lake, and while that status may make it seems less significant a problem, that assumption would be wrong and climate change is something that must </w:t>
      </w:r>
      <w:r w:rsidR="0083750C">
        <w:t>be addressed due to it</w:t>
      </w:r>
      <w:r w:rsidR="00DF2D93">
        <w:t>s effects reaching the entire planet.</w:t>
      </w:r>
      <w:r w:rsidR="00332602">
        <w:t xml:space="preserve"> As our</w:t>
      </w:r>
      <w:r w:rsidR="008443EC">
        <w:t xml:space="preserve"> Great Salt Lake </w:t>
      </w:r>
      <w:r w:rsidR="00332602">
        <w:t>gets smaller and smaller the total surface area shrinks and th</w:t>
      </w:r>
      <w:r w:rsidR="00AA68C7">
        <w:t xml:space="preserve">at causes less evaporation, usually this phenomenon </w:t>
      </w:r>
      <w:r w:rsidR="00975CB3">
        <w:t xml:space="preserve">helps keep the water levels in balance, but we have reached a point where </w:t>
      </w:r>
      <w:r w:rsidR="002065C3">
        <w:t xml:space="preserve">this effect isn’t enough. </w:t>
      </w:r>
      <w:commentRangeStart w:id="21"/>
      <w:r w:rsidR="002065C3">
        <w:t xml:space="preserve">The smaller area and less evaporation actually </w:t>
      </w:r>
      <w:commentRangeStart w:id="22"/>
      <w:proofErr w:type="gramStart"/>
      <w:r w:rsidR="006D4DA5">
        <w:t>means</w:t>
      </w:r>
      <w:commentRangeEnd w:id="22"/>
      <w:proofErr w:type="gramEnd"/>
      <w:r w:rsidR="006D4DA5">
        <w:rPr>
          <w:rStyle w:val="CommentReference"/>
        </w:rPr>
        <w:commentReference w:id="22"/>
      </w:r>
      <w:r w:rsidR="002065C3">
        <w:t xml:space="preserve"> we get less </w:t>
      </w:r>
      <w:r w:rsidR="00FA0B1A">
        <w:t>precipitation</w:t>
      </w:r>
      <w:r w:rsidR="002065C3">
        <w:t xml:space="preserve"> and </w:t>
      </w:r>
      <w:r w:rsidR="002A01C2">
        <w:t xml:space="preserve">clouds, less rain and clouds means it gets hotter and our mountains get less </w:t>
      </w:r>
      <w:r w:rsidR="002A01C2">
        <w:lastRenderedPageBreak/>
        <w:t>snow</w:t>
      </w:r>
      <w:r w:rsidR="00E227B1">
        <w:t xml:space="preserve">, the hotter temperatures and our mountains getting less snow means that the Great Salt Lake </w:t>
      </w:r>
      <w:r w:rsidR="008443EC">
        <w:t>gets less water.</w:t>
      </w:r>
      <w:r w:rsidR="000110F0">
        <w:t xml:space="preserve"> </w:t>
      </w:r>
      <w:commentRangeEnd w:id="21"/>
      <w:r w:rsidR="00E876C6">
        <w:rPr>
          <w:rStyle w:val="CommentReference"/>
        </w:rPr>
        <w:commentReference w:id="21"/>
      </w:r>
    </w:p>
    <w:p w14:paraId="62519B28" w14:textId="1515D114" w:rsidR="00DF2D93" w:rsidRDefault="008443EC" w:rsidP="00BD19CA">
      <w:r>
        <w:tab/>
      </w:r>
      <w:r w:rsidR="00151A57">
        <w:t>So</w:t>
      </w:r>
      <w:r w:rsidR="004A6652">
        <w:t>,</w:t>
      </w:r>
      <w:r w:rsidR="00151A57">
        <w:t xml:space="preserve"> what do we</w:t>
      </w:r>
      <w:r w:rsidR="004A6652">
        <w:t xml:space="preserve"> need to</w:t>
      </w:r>
      <w:r w:rsidR="00151A57">
        <w:t xml:space="preserve"> </w:t>
      </w:r>
      <w:r w:rsidR="004A6652">
        <w:t>do to fix this? T</w:t>
      </w:r>
      <w:r w:rsidR="00DF17FD">
        <w:t>he</w:t>
      </w:r>
      <w:r w:rsidR="005A598E">
        <w:t xml:space="preserve">re is one solution that must happen, we need to divert </w:t>
      </w:r>
      <w:r w:rsidR="00B37028">
        <w:t xml:space="preserve">river </w:t>
      </w:r>
      <w:r w:rsidR="005A598E">
        <w:t>water back to the Great Salt Lake</w:t>
      </w:r>
      <w:r w:rsidR="006978D9">
        <w:t xml:space="preserve">. “But where do </w:t>
      </w:r>
      <w:r w:rsidR="004E0690">
        <w:t xml:space="preserve">we take </w:t>
      </w:r>
      <w:r w:rsidR="004D2975">
        <w:t xml:space="preserve">water from?”, I hear you ask, agriculture of course! </w:t>
      </w:r>
      <w:r w:rsidR="001B05A0">
        <w:t xml:space="preserve">Growing </w:t>
      </w:r>
      <w:r w:rsidR="007F5DAF">
        <w:t>plants in a desert is a difficult task that requires a lot of water, water that we don’t</w:t>
      </w:r>
      <w:r w:rsidR="001C1BC0">
        <w:t xml:space="preserve"> sustainably have. If we cut into </w:t>
      </w:r>
      <w:r w:rsidR="008A1A06">
        <w:t xml:space="preserve">alfalfa water usage among other agricultural </w:t>
      </w:r>
      <w:r w:rsidR="000D2B7D">
        <w:t>use,</w:t>
      </w:r>
      <w:r w:rsidR="008A1A06">
        <w:t xml:space="preserve"> we can </w:t>
      </w:r>
      <w:r w:rsidR="00813754">
        <w:t xml:space="preserve">contribute a significant amount back to the Great Salt Lake. </w:t>
      </w:r>
      <w:r w:rsidR="000D2B7D">
        <w:t xml:space="preserve">Although we shouldn’t put all of our proverbial eggs in one basket by only targeting agriculture use, we should try to </w:t>
      </w:r>
      <w:r w:rsidR="009420AC">
        <w:t xml:space="preserve">cut back water usage everywhere. Our </w:t>
      </w:r>
      <w:r w:rsidR="00F27A91">
        <w:t>grassy lawns are an example of major water waste</w:t>
      </w:r>
      <w:r w:rsidR="00510C5F">
        <w:t xml:space="preserve">, 60% of residential water use in Utah is spent on our lawns </w:t>
      </w:r>
      <w:r w:rsidR="005B2A38" w:rsidRPr="005B2A38">
        <w:t>(</w:t>
      </w:r>
      <w:r w:rsidR="005B2A38" w:rsidRPr="005B2A38">
        <w:rPr>
          <w:i/>
          <w:iCs/>
        </w:rPr>
        <w:t>Weekly Lawn Watering Guide - Conserve Water Utah</w:t>
      </w:r>
      <w:r w:rsidR="005B2A38">
        <w:rPr>
          <w:i/>
          <w:iCs/>
        </w:rPr>
        <w:t>,</w:t>
      </w:r>
      <w:r w:rsidR="005B2A38" w:rsidRPr="005B2A38">
        <w:rPr>
          <w:i/>
          <w:iCs/>
        </w:rPr>
        <w:t xml:space="preserve"> </w:t>
      </w:r>
      <w:r w:rsidR="005B2A38" w:rsidRPr="005B2A38">
        <w:t>2022)</w:t>
      </w:r>
      <w:r w:rsidR="005B2A38">
        <w:t xml:space="preserve">. </w:t>
      </w:r>
      <w:r w:rsidR="00095991">
        <w:t xml:space="preserve">While many join the effort to </w:t>
      </w:r>
      <w:r w:rsidR="009321BD">
        <w:t>“slow the flow” (</w:t>
      </w:r>
      <w:commentRangeStart w:id="23"/>
      <w:r w:rsidR="009321BD">
        <w:t>PREV CITATION</w:t>
      </w:r>
      <w:commentRangeEnd w:id="23"/>
      <w:r w:rsidR="005B0B21">
        <w:rPr>
          <w:rStyle w:val="CommentReference"/>
        </w:rPr>
        <w:commentReference w:id="23"/>
      </w:r>
      <w:r w:rsidR="009321BD">
        <w:t>)</w:t>
      </w:r>
      <w:r w:rsidR="005B0B21">
        <w:t xml:space="preserve"> many others </w:t>
      </w:r>
      <w:r w:rsidR="002D2754">
        <w:t>are essentially forced to water their lawns or face fines by their local Homeowners Association</w:t>
      </w:r>
      <w:r w:rsidR="008F192D">
        <w:t xml:space="preserve"> </w:t>
      </w:r>
      <w:r w:rsidR="000C5C29" w:rsidRPr="000C5C29">
        <w:t>(</w:t>
      </w:r>
      <w:proofErr w:type="spellStart"/>
      <w:r w:rsidR="000C5C29" w:rsidRPr="000C5C29">
        <w:t>Flavelle</w:t>
      </w:r>
      <w:proofErr w:type="spellEnd"/>
      <w:r w:rsidR="000C5C29" w:rsidRPr="000C5C29">
        <w:t xml:space="preserve"> &amp; Tarnowski, 2022)</w:t>
      </w:r>
      <w:commentRangeStart w:id="24"/>
      <w:commentRangeEnd w:id="24"/>
      <w:r w:rsidR="00D570D7">
        <w:rPr>
          <w:rStyle w:val="CommentReference"/>
        </w:rPr>
        <w:commentReference w:id="24"/>
      </w:r>
      <w:r w:rsidR="008F192D">
        <w:t>.</w:t>
      </w:r>
    </w:p>
    <w:p w14:paraId="4C2B9414" w14:textId="565435A1" w:rsidR="008F192D" w:rsidRDefault="007C3F0C" w:rsidP="00BD19CA">
      <w:r>
        <w:tab/>
        <w:t>In conclusion there are a few causes to the current drying up of the Great Salt Lake</w:t>
      </w:r>
      <w:r w:rsidR="008E4F9E">
        <w:t xml:space="preserve">. </w:t>
      </w:r>
      <w:r w:rsidR="0025528D">
        <w:t xml:space="preserve">Us diverting more and more water every year being the direct cause, with climate change </w:t>
      </w:r>
      <w:r w:rsidR="00635084">
        <w:t xml:space="preserve">and some other underlying </w:t>
      </w:r>
      <w:r w:rsidR="00605056">
        <w:t>and remote causes making the problem worse.</w:t>
      </w:r>
      <w:r w:rsidR="0003369F">
        <w:t xml:space="preserve"> Right </w:t>
      </w:r>
      <w:r w:rsidR="003B6AAC">
        <w:t>now,</w:t>
      </w:r>
      <w:r w:rsidR="0003369F">
        <w:t xml:space="preserve"> the future looks bleak, the threat of poisonous dust clouds and ecological collapse</w:t>
      </w:r>
      <w:r w:rsidR="00E4034F">
        <w:t xml:space="preserve"> scary,</w:t>
      </w:r>
      <w:r w:rsidR="00FD7B2F">
        <w:t xml:space="preserve"> </w:t>
      </w:r>
      <w:r w:rsidR="00E4034F">
        <w:t xml:space="preserve">but </w:t>
      </w:r>
      <w:r w:rsidR="00FD7B2F">
        <w:t>not all hope is lost</w:t>
      </w:r>
      <w:r w:rsidR="00EB707B">
        <w:t xml:space="preserve">, for we </w:t>
      </w:r>
      <w:r w:rsidR="00E4034F">
        <w:t>have not passed the point of no return</w:t>
      </w:r>
      <w:r w:rsidR="003B6AAC">
        <w:t xml:space="preserve">. </w:t>
      </w:r>
      <w:r w:rsidR="006113C5">
        <w:t>Biologist David Herbst</w:t>
      </w:r>
      <w:r w:rsidR="00EB30CB">
        <w:t xml:space="preserve"> and Biology Professor Bonnie Baxter</w:t>
      </w:r>
      <w:r w:rsidR="006113C5">
        <w:t xml:space="preserve"> </w:t>
      </w:r>
      <w:r w:rsidR="002169B1">
        <w:t>state</w:t>
      </w:r>
      <w:r w:rsidR="00EB30CB">
        <w:t xml:space="preserve"> that the ecosystem should be able to rebound and bounce back if we can resolve this crisis quickly. (</w:t>
      </w:r>
      <w:r w:rsidR="00776F98" w:rsidRPr="00776F98">
        <w:t>https://www.sltrib.com/news/environment/2022/11/08/great-salt-lakes-ecological/</w:t>
      </w:r>
      <w:r w:rsidR="00776F98">
        <w:t>)</w:t>
      </w:r>
      <w:r w:rsidR="003529D3">
        <w:t xml:space="preserve"> </w:t>
      </w:r>
      <w:r w:rsidR="003B6AAC">
        <w:t xml:space="preserve">If we can get water restricting legislature passed as quickly as possible and </w:t>
      </w:r>
      <w:r w:rsidR="00280292">
        <w:t>do our pa</w:t>
      </w:r>
      <w:r w:rsidR="002F38AB">
        <w:t xml:space="preserve">rt in </w:t>
      </w:r>
      <w:r w:rsidR="003529D3">
        <w:t xml:space="preserve">minimizing water use we can turn this around. </w:t>
      </w:r>
      <w:r w:rsidR="00DB2CD6">
        <w:t xml:space="preserve">Contact your local legislature here </w:t>
      </w:r>
      <w:hyperlink r:id="rId10" w:history="1">
        <w:r w:rsidR="00DB2CD6" w:rsidRPr="00185C37">
          <w:rPr>
            <w:rStyle w:val="Hyperlink"/>
          </w:rPr>
          <w:t>https://le.utah.gov/GIS/findDistrict.jsp</w:t>
        </w:r>
      </w:hyperlink>
      <w:r w:rsidR="00DB2CD6">
        <w:t xml:space="preserve">! </w:t>
      </w:r>
    </w:p>
    <w:p w14:paraId="0F5DBE0D" w14:textId="3EF6764C" w:rsidR="00B40C42" w:rsidRDefault="004445F1">
      <w:pPr>
        <w:pStyle w:val="Heading1"/>
        <w:pBdr>
          <w:top w:val="nil"/>
          <w:left w:val="nil"/>
          <w:bottom w:val="nil"/>
          <w:right w:val="nil"/>
          <w:between w:val="nil"/>
        </w:pBdr>
      </w:pPr>
      <w:r>
        <w:lastRenderedPageBreak/>
        <w:t>References</w:t>
      </w:r>
    </w:p>
    <w:p w14:paraId="105CC6CD" w14:textId="3AAD11D0" w:rsidR="00DF5202" w:rsidRDefault="00DF5202" w:rsidP="00DF5202">
      <w:pPr>
        <w:pBdr>
          <w:top w:val="nil"/>
          <w:left w:val="nil"/>
          <w:bottom w:val="nil"/>
          <w:right w:val="nil"/>
          <w:between w:val="nil"/>
        </w:pBdr>
        <w:ind w:left="720" w:hanging="720"/>
      </w:pPr>
      <w:r>
        <w:t xml:space="preserve">Baxter, B. K., &amp; Butler, J. K. (2020). Climate change and great </w:t>
      </w:r>
      <w:proofErr w:type="gramStart"/>
      <w:r>
        <w:t>salt lake</w:t>
      </w:r>
      <w:proofErr w:type="gramEnd"/>
      <w:r>
        <w:t xml:space="preserve">. Great Salt Lake Biology, 23–52. https://doi.org/10.1007/978-3-030-40352-2_2 </w:t>
      </w:r>
    </w:p>
    <w:p w14:paraId="524368C9" w14:textId="77777777" w:rsidR="00DF5202" w:rsidRDefault="00DF5202" w:rsidP="00DF5202">
      <w:pPr>
        <w:pBdr>
          <w:top w:val="nil"/>
          <w:left w:val="nil"/>
          <w:bottom w:val="nil"/>
          <w:right w:val="nil"/>
          <w:between w:val="nil"/>
        </w:pBdr>
        <w:ind w:left="720" w:hanging="720"/>
      </w:pPr>
      <w:proofErr w:type="spellStart"/>
      <w:r>
        <w:t>Ciaramella</w:t>
      </w:r>
      <w:proofErr w:type="spellEnd"/>
      <w:r>
        <w:t xml:space="preserve">, E. (2023, January 17). Should Utah drastically shrink its agricultural water use? Utah Business. Retrieved February 14, 2023, from </w:t>
      </w:r>
      <w:proofErr w:type="gramStart"/>
      <w:r>
        <w:t>https://www.utahbusiness.com/utah-water-agriculture-alfalfa-conservation/#:~:text=In%20a%20recent%20Utah,residents%20for%20watering%20their%20lawns</w:t>
      </w:r>
      <w:proofErr w:type="gramEnd"/>
      <w:r>
        <w:t xml:space="preserve"> </w:t>
      </w:r>
    </w:p>
    <w:p w14:paraId="7F17B757" w14:textId="26D97E9E" w:rsidR="00DF5202" w:rsidRDefault="00DF5202" w:rsidP="00DF5202">
      <w:pPr>
        <w:pBdr>
          <w:top w:val="nil"/>
          <w:left w:val="nil"/>
          <w:bottom w:val="nil"/>
          <w:right w:val="nil"/>
          <w:between w:val="nil"/>
        </w:pBdr>
        <w:ind w:left="720" w:hanging="720"/>
      </w:pPr>
      <w:proofErr w:type="spellStart"/>
      <w:r>
        <w:t>Flavelle</w:t>
      </w:r>
      <w:proofErr w:type="spellEnd"/>
      <w:r>
        <w:t xml:space="preserve">, C., &amp; Tarnowski, B. (2022, June 7). As the Great Salt Lake Dries up, Utah faces an 'environmental nuclear bomb'. The New York Times. Retrieved February 14, 2023, from </w:t>
      </w:r>
      <w:proofErr w:type="gramStart"/>
      <w:r>
        <w:t>https://www.nytimes.com/2022/06/07/climate/salt-lake-city-climate-disaster.html</w:t>
      </w:r>
      <w:proofErr w:type="gramEnd"/>
      <w:r>
        <w:t xml:space="preserve"> </w:t>
      </w:r>
    </w:p>
    <w:p w14:paraId="4BE17A05" w14:textId="77777777" w:rsidR="00DF5202" w:rsidRDefault="00DF5202" w:rsidP="00DF5202">
      <w:pPr>
        <w:pBdr>
          <w:top w:val="nil"/>
          <w:left w:val="nil"/>
          <w:bottom w:val="nil"/>
          <w:right w:val="nil"/>
          <w:between w:val="nil"/>
        </w:pBdr>
        <w:ind w:left="720" w:hanging="720"/>
      </w:pPr>
      <w:r>
        <w:t xml:space="preserve">NASA. (2022, August 12). The great shrinking lake. NASA. Retrieved February 14, 2023, from </w:t>
      </w:r>
      <w:proofErr w:type="gramStart"/>
      <w:r>
        <w:t>https://earthobservatory.nasa.gov/images/150187/the-great-shrinking-lake</w:t>
      </w:r>
      <w:proofErr w:type="gramEnd"/>
      <w:r>
        <w:t xml:space="preserve"> </w:t>
      </w:r>
    </w:p>
    <w:p w14:paraId="376E7BF1" w14:textId="273F107F" w:rsidR="00544817" w:rsidRDefault="00544817" w:rsidP="00DF5202">
      <w:pPr>
        <w:pBdr>
          <w:top w:val="nil"/>
          <w:left w:val="nil"/>
          <w:bottom w:val="nil"/>
          <w:right w:val="nil"/>
          <w:between w:val="nil"/>
        </w:pBdr>
        <w:ind w:left="720" w:hanging="720"/>
      </w:pPr>
      <w:r>
        <w:t>Office of Legislative Research and General Counsel</w:t>
      </w:r>
      <w:r w:rsidR="00C3620A">
        <w:t>. (2012, November). How Utah Water Works</w:t>
      </w:r>
      <w:r w:rsidR="00A319A2">
        <w:t xml:space="preserve">. Retrieved February 15, 2023, from </w:t>
      </w:r>
      <w:proofErr w:type="gramStart"/>
      <w:r w:rsidR="00C60161" w:rsidRPr="00C60161">
        <w:t>https://le.utah.gov/interim/2012/pdf/00002706.pdf</w:t>
      </w:r>
      <w:proofErr w:type="gramEnd"/>
    </w:p>
    <w:p w14:paraId="2412DD92" w14:textId="77777777" w:rsidR="00DF5202" w:rsidRDefault="00DF5202" w:rsidP="00DF5202">
      <w:pPr>
        <w:pBdr>
          <w:top w:val="nil"/>
          <w:left w:val="nil"/>
          <w:bottom w:val="nil"/>
          <w:right w:val="nil"/>
          <w:between w:val="nil"/>
        </w:pBdr>
        <w:ind w:left="720" w:hanging="720"/>
      </w:pPr>
      <w:r>
        <w:t xml:space="preserve">Siegler, K. (2023, February 3). Climate change and a population boom could dry up the Great Salt Lake in 5 years. NPR. Retrieved February 14, 2023, from </w:t>
      </w:r>
      <w:proofErr w:type="gramStart"/>
      <w:r>
        <w:t>https://www.npr.org/2023/02/03/1153550793/climate-change-and-a-population-boom-could-dry-up-the-great-salt-lake-in-5-years#:~:text=A%20recent%20scientific%20report%20from,farms%20and%20thirsty%2C%20growing%20cities</w:t>
      </w:r>
      <w:proofErr w:type="gramEnd"/>
      <w:r>
        <w:t xml:space="preserve"> </w:t>
      </w:r>
    </w:p>
    <w:p w14:paraId="02CAF605" w14:textId="5CEC7F04" w:rsidR="00DF5202" w:rsidRDefault="00DF5202" w:rsidP="00DF5202">
      <w:pPr>
        <w:pBdr>
          <w:top w:val="nil"/>
          <w:left w:val="nil"/>
          <w:bottom w:val="nil"/>
          <w:right w:val="nil"/>
          <w:between w:val="nil"/>
        </w:pBdr>
        <w:ind w:left="720" w:hanging="720"/>
      </w:pPr>
      <w:r>
        <w:lastRenderedPageBreak/>
        <w:t>Weekly Lawn Watering Guide - Conserve Water Utah. Conserve Water Utah. (</w:t>
      </w:r>
      <w:r w:rsidR="009B655B">
        <w:t>2022, October 28</w:t>
      </w:r>
      <w:r>
        <w:t xml:space="preserve">). Retrieved February 15, 2023, from </w:t>
      </w:r>
      <w:proofErr w:type="gramStart"/>
      <w:r>
        <w:t>https://conservewater.utah.gov/weekly-lawn-watering-guide/</w:t>
      </w:r>
      <w:proofErr w:type="gramEnd"/>
      <w:r>
        <w:t xml:space="preserve"> </w:t>
      </w:r>
    </w:p>
    <w:p w14:paraId="00CA26E1" w14:textId="50069C9A" w:rsidR="005D262C" w:rsidRDefault="00DF5202" w:rsidP="00DF5202">
      <w:pPr>
        <w:pBdr>
          <w:top w:val="nil"/>
          <w:left w:val="nil"/>
          <w:bottom w:val="nil"/>
          <w:right w:val="nil"/>
          <w:between w:val="nil"/>
        </w:pBdr>
        <w:ind w:left="720" w:hanging="720"/>
      </w:pPr>
      <w:r>
        <w:t xml:space="preserve">Williams, A. P., Cook, B. I., </w:t>
      </w:r>
      <w:proofErr w:type="spellStart"/>
      <w:r>
        <w:t>Smerdon</w:t>
      </w:r>
      <w:proofErr w:type="spellEnd"/>
      <w:r>
        <w:t xml:space="preserve">, J. E., Cook, E. R., </w:t>
      </w:r>
      <w:proofErr w:type="spellStart"/>
      <w:r>
        <w:t>Livneh</w:t>
      </w:r>
      <w:proofErr w:type="spellEnd"/>
      <w:r>
        <w:t xml:space="preserve">, B., Badger, A. M., </w:t>
      </w:r>
      <w:proofErr w:type="spellStart"/>
      <w:r>
        <w:t>Baek</w:t>
      </w:r>
      <w:proofErr w:type="spellEnd"/>
      <w:r>
        <w:t xml:space="preserve">, S. H., </w:t>
      </w:r>
      <w:proofErr w:type="spellStart"/>
      <w:r>
        <w:t>Bolles</w:t>
      </w:r>
      <w:proofErr w:type="spellEnd"/>
      <w:r>
        <w:t xml:space="preserve">, K., &amp; </w:t>
      </w:r>
      <w:proofErr w:type="spellStart"/>
      <w:r>
        <w:t>Abatzoglou</w:t>
      </w:r>
      <w:proofErr w:type="spellEnd"/>
      <w:r>
        <w:t xml:space="preserve">, J. T. (2020, April 17). Large contribution from anthropogenic warming to an emerging North American Megadrought. science.org. Retrieved February 14, 2023, from </w:t>
      </w:r>
      <w:proofErr w:type="gramStart"/>
      <w:r>
        <w:t>https://www.science.org/doi/10.1126/science.aaz9600</w:t>
      </w:r>
      <w:proofErr w:type="gramEnd"/>
    </w:p>
    <w:sectPr w:rsidR="005D262C">
      <w:headerReference w:type="default" r:id="rId11"/>
      <w:headerReference w:type="first" r:id="rId12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lex Bates" w:date="2023-02-13T10:15:00Z" w:initials="AB">
    <w:p w14:paraId="2C48D158" w14:textId="77777777" w:rsidR="000C62DD" w:rsidRDefault="000C62DD">
      <w:pPr>
        <w:pStyle w:val="CommentText"/>
      </w:pPr>
      <w:r>
        <w:rPr>
          <w:rStyle w:val="CommentReference"/>
        </w:rPr>
        <w:annotationRef/>
      </w:r>
      <w:r>
        <w:t>Alternate title:</w:t>
      </w:r>
    </w:p>
    <w:p w14:paraId="3CF10EF3" w14:textId="77777777" w:rsidR="000C62DD" w:rsidRDefault="000C62DD" w:rsidP="009E1B9B">
      <w:pPr>
        <w:pStyle w:val="CommentText"/>
      </w:pPr>
      <w:r>
        <w:t>Why is the Great Salt Lake drying up?</w:t>
      </w:r>
    </w:p>
  </w:comment>
  <w:comment w:id="9" w:author="Alex Bates" w:date="2023-02-17T14:31:00Z" w:initials="AB">
    <w:p w14:paraId="22A52664" w14:textId="77777777" w:rsidR="00F74A6B" w:rsidRDefault="00F74A6B" w:rsidP="004B4EEC">
      <w:pPr>
        <w:pStyle w:val="CommentText"/>
      </w:pPr>
      <w:r>
        <w:rPr>
          <w:rStyle w:val="CommentReference"/>
        </w:rPr>
        <w:annotationRef/>
      </w:r>
      <w:r>
        <w:t>Something I've always been curious about when it comes to these dates on papers.</w:t>
      </w:r>
      <w:r>
        <w:br/>
        <w:t>Do I put the final day I worked on it? The day I started it? The day it was submit?</w:t>
      </w:r>
    </w:p>
  </w:comment>
  <w:comment w:id="13" w:author="Alex Bates" w:date="2023-02-15T18:03:00Z" w:initials="AB">
    <w:p w14:paraId="44C40292" w14:textId="7F373919" w:rsidR="0036569C" w:rsidRDefault="0036569C" w:rsidP="000F5D15">
      <w:pPr>
        <w:pStyle w:val="CommentText"/>
      </w:pPr>
      <w:r>
        <w:rPr>
          <w:rStyle w:val="CommentReference"/>
        </w:rPr>
        <w:annotationRef/>
      </w:r>
      <w:r>
        <w:t>Turn into real citation later</w:t>
      </w:r>
    </w:p>
  </w:comment>
  <w:comment w:id="14" w:author="Alex Bates" w:date="2023-02-15T18:03:00Z" w:initials="AB">
    <w:p w14:paraId="244452FD" w14:textId="5CD8D6BE" w:rsidR="009615EB" w:rsidRDefault="009615EB" w:rsidP="00625D20">
      <w:pPr>
        <w:pStyle w:val="CommentText"/>
      </w:pPr>
      <w:r>
        <w:rPr>
          <w:rStyle w:val="CommentReference"/>
        </w:rPr>
        <w:annotationRef/>
      </w:r>
      <w:r>
        <w:t>I smell a bad tense change here</w:t>
      </w:r>
    </w:p>
  </w:comment>
  <w:comment w:id="15" w:author="Alex Bates" w:date="2023-02-15T18:09:00Z" w:initials="AB">
    <w:p w14:paraId="04548EE2" w14:textId="77777777" w:rsidR="00DE3B00" w:rsidRDefault="00DE3B00" w:rsidP="000E1A0F">
      <w:pPr>
        <w:pStyle w:val="CommentText"/>
      </w:pPr>
      <w:r>
        <w:rPr>
          <w:rStyle w:val="CommentReference"/>
        </w:rPr>
        <w:annotationRef/>
      </w:r>
      <w:r>
        <w:t>Reword</w:t>
      </w:r>
    </w:p>
  </w:comment>
  <w:comment w:id="16" w:author="Alex Bates" w:date="2023-02-15T18:13:00Z" w:initials="AB">
    <w:p w14:paraId="2902E418" w14:textId="77777777" w:rsidR="00374FAF" w:rsidRDefault="00374FAF" w:rsidP="006D5659">
      <w:pPr>
        <w:pStyle w:val="CommentText"/>
      </w:pPr>
      <w:r>
        <w:rPr>
          <w:rStyle w:val="CommentReference"/>
        </w:rPr>
        <w:annotationRef/>
      </w:r>
      <w:r>
        <w:t>Reword</w:t>
      </w:r>
    </w:p>
  </w:comment>
  <w:comment w:id="17" w:author="Alex Bates" w:date="2023-02-15T18:14:00Z" w:initials="AB">
    <w:p w14:paraId="17CD0EAB" w14:textId="77777777" w:rsidR="001C0990" w:rsidRDefault="001C0990" w:rsidP="00DC5D9A">
      <w:pPr>
        <w:pStyle w:val="CommentText"/>
      </w:pPr>
      <w:r>
        <w:rPr>
          <w:rStyle w:val="CommentReference"/>
        </w:rPr>
        <w:annotationRef/>
      </w:r>
      <w:r>
        <w:t>By the way, these comments are asking for specific help with rewording. Please give me suggestions peer reviewer</w:t>
      </w:r>
    </w:p>
  </w:comment>
  <w:comment w:id="18" w:author="Alex Bates" w:date="2023-02-15T18:57:00Z" w:initials="AB">
    <w:p w14:paraId="114F3FAB" w14:textId="2B2200BC" w:rsidR="00A86240" w:rsidRDefault="00A86240" w:rsidP="009547DD">
      <w:pPr>
        <w:pStyle w:val="CommentText"/>
      </w:pPr>
      <w:r>
        <w:rPr>
          <w:rStyle w:val="CommentReference"/>
        </w:rPr>
        <w:annotationRef/>
      </w:r>
      <w:r>
        <w:t>Muddy usage of "it"</w:t>
      </w:r>
      <w:r>
        <w:br/>
        <w:t>Help me solve</w:t>
      </w:r>
    </w:p>
  </w:comment>
  <w:comment w:id="19" w:author="Alex Bates" w:date="2023-02-15T20:56:00Z" w:initials="AB">
    <w:p w14:paraId="233459E6" w14:textId="62B7B481" w:rsidR="00CD431E" w:rsidRDefault="00CD431E" w:rsidP="00F03434">
      <w:pPr>
        <w:pStyle w:val="CommentText"/>
      </w:pPr>
      <w:r>
        <w:rPr>
          <w:rStyle w:val="CommentReference"/>
        </w:rPr>
        <w:annotationRef/>
      </w:r>
      <w:r>
        <w:t>I feel like I should leave have a sentence specifying that this is over 1200 years ago, but I don't know how to word it properly.</w:t>
      </w:r>
    </w:p>
  </w:comment>
  <w:comment w:id="20" w:author="Alex Bates" w:date="2023-02-15T20:57:00Z" w:initials="AB">
    <w:p w14:paraId="1F9986DB" w14:textId="77777777" w:rsidR="00E15031" w:rsidRDefault="00E15031" w:rsidP="00125642">
      <w:pPr>
        <w:pStyle w:val="CommentText"/>
      </w:pPr>
      <w:r>
        <w:rPr>
          <w:rStyle w:val="CommentReference"/>
        </w:rPr>
        <w:annotationRef/>
      </w:r>
      <w:r>
        <w:t xml:space="preserve">My first thought for wording was to simple add "That's 1223 years!" after the quote, but that feels unprofessional </w:t>
      </w:r>
    </w:p>
  </w:comment>
  <w:comment w:id="22" w:author="Alex Bates" w:date="2023-02-15T21:10:00Z" w:initials="AB">
    <w:p w14:paraId="154C7374" w14:textId="77777777" w:rsidR="006D4DA5" w:rsidRDefault="006D4DA5" w:rsidP="00F70CFE">
      <w:pPr>
        <w:pStyle w:val="CommentText"/>
      </w:pPr>
      <w:r>
        <w:rPr>
          <w:rStyle w:val="CommentReference"/>
        </w:rPr>
        <w:annotationRef/>
      </w:r>
      <w:r>
        <w:t>Word says I should drop the "s" because I swapped the word "rain" for "precipitation" for the joke</w:t>
      </w:r>
    </w:p>
  </w:comment>
  <w:comment w:id="21" w:author="Alex Bates" w:date="2023-02-17T13:50:00Z" w:initials="AB">
    <w:p w14:paraId="67A9139D" w14:textId="77777777" w:rsidR="00E876C6" w:rsidRDefault="00E876C6" w:rsidP="00EA12F1">
      <w:pPr>
        <w:pStyle w:val="CommentText"/>
      </w:pPr>
      <w:r>
        <w:rPr>
          <w:rStyle w:val="CommentReference"/>
        </w:rPr>
        <w:annotationRef/>
      </w:r>
      <w:r>
        <w:t>What a cool example of a reciprocal cause!</w:t>
      </w:r>
    </w:p>
  </w:comment>
  <w:comment w:id="23" w:author="Alex Bates" w:date="2023-02-15T21:27:00Z" w:initials="AB">
    <w:p w14:paraId="22D0485C" w14:textId="5EA16577" w:rsidR="005B0B21" w:rsidRDefault="005B0B21" w:rsidP="001A5EFF">
      <w:pPr>
        <w:pStyle w:val="CommentText"/>
      </w:pPr>
      <w:r>
        <w:rPr>
          <w:rStyle w:val="CommentReference"/>
        </w:rPr>
        <w:annotationRef/>
      </w:r>
      <w:r>
        <w:t>There's a fancy phrase for this that's similar to et al.</w:t>
      </w:r>
      <w:r>
        <w:br/>
        <w:t>Prof. Carter told me but I forgot what it is and can't find it onlnie</w:t>
      </w:r>
    </w:p>
  </w:comment>
  <w:comment w:id="24" w:author="Alex Bates" w:date="2023-02-15T21:30:00Z" w:initials="AB">
    <w:p w14:paraId="3F29376E" w14:textId="77777777" w:rsidR="00D570D7" w:rsidRDefault="00D570D7" w:rsidP="004B23DD">
      <w:pPr>
        <w:pStyle w:val="CommentText"/>
      </w:pPr>
      <w:r>
        <w:rPr>
          <w:rStyle w:val="CommentReference"/>
        </w:rPr>
        <w:annotationRef/>
      </w:r>
      <w:r>
        <w:t>Funny story behind this, the link is an onion link because the brave web browser can access the darknet and sometimes has a button that will take you to the darknet version of a website. I had to use this feature because I reached my free article limit and I needed the website to think I was someone else lol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CF10EF3" w15:done="1"/>
  <w15:commentEx w15:paraId="22A52664" w15:done="0"/>
  <w15:commentEx w15:paraId="44C40292" w15:done="1"/>
  <w15:commentEx w15:paraId="244452FD" w15:done="1"/>
  <w15:commentEx w15:paraId="04548EE2" w15:done="1"/>
  <w15:commentEx w15:paraId="2902E418" w15:done="1"/>
  <w15:commentEx w15:paraId="17CD0EAB" w15:paraIdParent="2902E418" w15:done="1"/>
  <w15:commentEx w15:paraId="114F3FAB" w15:done="1"/>
  <w15:commentEx w15:paraId="233459E6" w15:done="0"/>
  <w15:commentEx w15:paraId="1F9986DB" w15:paraIdParent="233459E6" w15:done="0"/>
  <w15:commentEx w15:paraId="154C7374" w15:done="1"/>
  <w15:commentEx w15:paraId="67A9139D" w15:done="0"/>
  <w15:commentEx w15:paraId="22D0485C" w15:done="0"/>
  <w15:commentEx w15:paraId="3F29376E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948C3C" w16cex:dateUtc="2023-02-13T17:15:00Z"/>
  <w16cex:commentExtensible w16cex:durableId="279A0E4C" w16cex:dateUtc="2023-02-17T21:31:00Z"/>
  <w16cex:commentExtensible w16cex:durableId="27979D06" w16cex:dateUtc="2023-02-16T01:03:00Z"/>
  <w16cex:commentExtensible w16cex:durableId="27979CDE" w16cex:dateUtc="2023-02-16T01:03:00Z"/>
  <w16cex:commentExtensible w16cex:durableId="27979E4F" w16cex:dateUtc="2023-02-16T01:09:00Z"/>
  <w16cex:commentExtensible w16cex:durableId="27979F66" w16cex:dateUtc="2023-02-16T01:13:00Z"/>
  <w16cex:commentExtensible w16cex:durableId="27979F9A" w16cex:dateUtc="2023-02-16T01:14:00Z"/>
  <w16cex:commentExtensible w16cex:durableId="2797A9B2" w16cex:dateUtc="2023-02-16T01:57:00Z"/>
  <w16cex:commentExtensible w16cex:durableId="2797C567" w16cex:dateUtc="2023-02-16T03:56:00Z"/>
  <w16cex:commentExtensible w16cex:durableId="2797C5A3" w16cex:dateUtc="2023-02-16T03:57:00Z"/>
  <w16cex:commentExtensible w16cex:durableId="2797C8E2" w16cex:dateUtc="2023-02-16T04:10:00Z"/>
  <w16cex:commentExtensible w16cex:durableId="279A04C0" w16cex:dateUtc="2023-02-17T20:50:00Z"/>
  <w16cex:commentExtensible w16cex:durableId="2797CCD8" w16cex:dateUtc="2023-02-16T04:27:00Z"/>
  <w16cex:commentExtensible w16cex:durableId="2797CD93" w16cex:dateUtc="2023-02-16T04:3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CF10EF3" w16cid:durableId="27948C3C"/>
  <w16cid:commentId w16cid:paraId="22A52664" w16cid:durableId="279A0E4C"/>
  <w16cid:commentId w16cid:paraId="44C40292" w16cid:durableId="27979D06"/>
  <w16cid:commentId w16cid:paraId="244452FD" w16cid:durableId="27979CDE"/>
  <w16cid:commentId w16cid:paraId="04548EE2" w16cid:durableId="27979E4F"/>
  <w16cid:commentId w16cid:paraId="2902E418" w16cid:durableId="27979F66"/>
  <w16cid:commentId w16cid:paraId="17CD0EAB" w16cid:durableId="27979F9A"/>
  <w16cid:commentId w16cid:paraId="114F3FAB" w16cid:durableId="2797A9B2"/>
  <w16cid:commentId w16cid:paraId="233459E6" w16cid:durableId="2797C567"/>
  <w16cid:commentId w16cid:paraId="1F9986DB" w16cid:durableId="2797C5A3"/>
  <w16cid:commentId w16cid:paraId="154C7374" w16cid:durableId="2797C8E2"/>
  <w16cid:commentId w16cid:paraId="67A9139D" w16cid:durableId="279A04C0"/>
  <w16cid:commentId w16cid:paraId="22D0485C" w16cid:durableId="2797CCD8"/>
  <w16cid:commentId w16cid:paraId="3F29376E" w16cid:durableId="2797CD9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5FC980" w14:textId="77777777" w:rsidR="007E1779" w:rsidRDefault="007E1779">
      <w:pPr>
        <w:spacing w:line="240" w:lineRule="auto"/>
      </w:pPr>
      <w:r>
        <w:separator/>
      </w:r>
    </w:p>
  </w:endnote>
  <w:endnote w:type="continuationSeparator" w:id="0">
    <w:p w14:paraId="6BA8BBC7" w14:textId="77777777" w:rsidR="007E1779" w:rsidRDefault="007E177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4EBEBE" w14:textId="77777777" w:rsidR="007E1779" w:rsidRDefault="007E1779">
      <w:pPr>
        <w:spacing w:line="240" w:lineRule="auto"/>
      </w:pPr>
      <w:r>
        <w:separator/>
      </w:r>
    </w:p>
  </w:footnote>
  <w:footnote w:type="continuationSeparator" w:id="0">
    <w:p w14:paraId="471CCBF7" w14:textId="77777777" w:rsidR="007E1779" w:rsidRDefault="007E177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10A2EA" w14:textId="77777777" w:rsidR="00B40C42" w:rsidRDefault="004445F1">
    <w:pPr>
      <w:pBdr>
        <w:top w:val="nil"/>
        <w:left w:val="nil"/>
        <w:bottom w:val="nil"/>
        <w:right w:val="nil"/>
        <w:between w:val="nil"/>
      </w:pBdr>
      <w:tabs>
        <w:tab w:val="right" w:pos="9360"/>
      </w:tabs>
    </w:pPr>
    <w:r>
      <w:tab/>
    </w:r>
    <w:r>
      <w:fldChar w:fldCharType="begin"/>
    </w:r>
    <w:r>
      <w:instrText>PAGE</w:instrText>
    </w:r>
    <w:r>
      <w:fldChar w:fldCharType="separate"/>
    </w:r>
    <w:r>
      <w:rPr>
        <w:noProof/>
      </w:rPr>
      <w:t>1</w: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B2D940" w14:textId="77777777" w:rsidR="00B40C42" w:rsidRDefault="004445F1">
    <w:pPr>
      <w:pBdr>
        <w:top w:val="nil"/>
        <w:left w:val="nil"/>
        <w:bottom w:val="nil"/>
        <w:right w:val="nil"/>
        <w:between w:val="nil"/>
      </w:pBdr>
      <w:spacing w:before="960"/>
    </w:pPr>
    <w:r>
      <w:t>Running head: TITLE OF YOUR PAPER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fldChar w:fldCharType="begin"/>
    </w:r>
    <w:r>
      <w:instrText>PAGE</w:instrText>
    </w:r>
    <w:r>
      <w:fldChar w:fldCharType="separate"/>
    </w:r>
    <w:r w:rsidR="00F91444">
      <w:rPr>
        <w:noProof/>
      </w:rPr>
      <w:t>1</w:t>
    </w:r>
    <w:r>
      <w:fldChar w:fldCharType="end"/>
    </w: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lex Bates">
    <w15:presenceInfo w15:providerId="Windows Live" w15:userId="b25eddf427344b8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517"/>
    <w:rsid w:val="00001A4A"/>
    <w:rsid w:val="0000420F"/>
    <w:rsid w:val="000110F0"/>
    <w:rsid w:val="000126B5"/>
    <w:rsid w:val="0003369F"/>
    <w:rsid w:val="00054A32"/>
    <w:rsid w:val="00060C48"/>
    <w:rsid w:val="00076FA0"/>
    <w:rsid w:val="00085DC6"/>
    <w:rsid w:val="00095991"/>
    <w:rsid w:val="000A704E"/>
    <w:rsid w:val="000A7EC1"/>
    <w:rsid w:val="000B3FD6"/>
    <w:rsid w:val="000C5C29"/>
    <w:rsid w:val="000C62DD"/>
    <w:rsid w:val="000D2B7D"/>
    <w:rsid w:val="000E72CA"/>
    <w:rsid w:val="000F01EB"/>
    <w:rsid w:val="00103EB6"/>
    <w:rsid w:val="00116039"/>
    <w:rsid w:val="00143CE0"/>
    <w:rsid w:val="00145BC5"/>
    <w:rsid w:val="00151A57"/>
    <w:rsid w:val="00163ED4"/>
    <w:rsid w:val="00171276"/>
    <w:rsid w:val="001A4AE2"/>
    <w:rsid w:val="001B05A0"/>
    <w:rsid w:val="001B1D71"/>
    <w:rsid w:val="001C0990"/>
    <w:rsid w:val="001C1BC0"/>
    <w:rsid w:val="001D2F8F"/>
    <w:rsid w:val="002065C3"/>
    <w:rsid w:val="00207F48"/>
    <w:rsid w:val="002169B1"/>
    <w:rsid w:val="00217ADD"/>
    <w:rsid w:val="0022380D"/>
    <w:rsid w:val="00231289"/>
    <w:rsid w:val="00252DF1"/>
    <w:rsid w:val="0025528D"/>
    <w:rsid w:val="00276140"/>
    <w:rsid w:val="002764F5"/>
    <w:rsid w:val="00280292"/>
    <w:rsid w:val="002937D0"/>
    <w:rsid w:val="0029657D"/>
    <w:rsid w:val="002967FB"/>
    <w:rsid w:val="002968CF"/>
    <w:rsid w:val="002A01C2"/>
    <w:rsid w:val="002C53E8"/>
    <w:rsid w:val="002D1319"/>
    <w:rsid w:val="002D2754"/>
    <w:rsid w:val="002F38AB"/>
    <w:rsid w:val="0031180B"/>
    <w:rsid w:val="00332602"/>
    <w:rsid w:val="0034171C"/>
    <w:rsid w:val="00346A73"/>
    <w:rsid w:val="00350426"/>
    <w:rsid w:val="003529D3"/>
    <w:rsid w:val="0036569C"/>
    <w:rsid w:val="00374FAF"/>
    <w:rsid w:val="003B6AAC"/>
    <w:rsid w:val="003E30FF"/>
    <w:rsid w:val="003F4700"/>
    <w:rsid w:val="0040143B"/>
    <w:rsid w:val="00415EC7"/>
    <w:rsid w:val="00436FB9"/>
    <w:rsid w:val="004445F1"/>
    <w:rsid w:val="004658F2"/>
    <w:rsid w:val="004661A0"/>
    <w:rsid w:val="004667B6"/>
    <w:rsid w:val="004941B0"/>
    <w:rsid w:val="004943D8"/>
    <w:rsid w:val="004A3DD0"/>
    <w:rsid w:val="004A6652"/>
    <w:rsid w:val="004C0488"/>
    <w:rsid w:val="004C5C63"/>
    <w:rsid w:val="004D2975"/>
    <w:rsid w:val="004E0690"/>
    <w:rsid w:val="00510C5F"/>
    <w:rsid w:val="00522493"/>
    <w:rsid w:val="00544817"/>
    <w:rsid w:val="00556A72"/>
    <w:rsid w:val="00580254"/>
    <w:rsid w:val="0059137A"/>
    <w:rsid w:val="005A598E"/>
    <w:rsid w:val="005B0B21"/>
    <w:rsid w:val="005B2A38"/>
    <w:rsid w:val="005C4E47"/>
    <w:rsid w:val="005D262C"/>
    <w:rsid w:val="005F64C1"/>
    <w:rsid w:val="00605056"/>
    <w:rsid w:val="00606375"/>
    <w:rsid w:val="006113C5"/>
    <w:rsid w:val="006146FE"/>
    <w:rsid w:val="0062486A"/>
    <w:rsid w:val="00635084"/>
    <w:rsid w:val="00686E80"/>
    <w:rsid w:val="00691E5F"/>
    <w:rsid w:val="006978D9"/>
    <w:rsid w:val="006C1AF3"/>
    <w:rsid w:val="006D228B"/>
    <w:rsid w:val="006D4DA5"/>
    <w:rsid w:val="00706CEC"/>
    <w:rsid w:val="00716F6F"/>
    <w:rsid w:val="00732276"/>
    <w:rsid w:val="00732B67"/>
    <w:rsid w:val="00776F98"/>
    <w:rsid w:val="007A582F"/>
    <w:rsid w:val="007C3F0C"/>
    <w:rsid w:val="007E1779"/>
    <w:rsid w:val="007F5DAF"/>
    <w:rsid w:val="008049F7"/>
    <w:rsid w:val="00813754"/>
    <w:rsid w:val="0083750C"/>
    <w:rsid w:val="008443EC"/>
    <w:rsid w:val="00867596"/>
    <w:rsid w:val="00874C60"/>
    <w:rsid w:val="00894F9D"/>
    <w:rsid w:val="008A1A06"/>
    <w:rsid w:val="008C052E"/>
    <w:rsid w:val="008C6987"/>
    <w:rsid w:val="008E4887"/>
    <w:rsid w:val="008E4F9E"/>
    <w:rsid w:val="008F192D"/>
    <w:rsid w:val="00906639"/>
    <w:rsid w:val="00910484"/>
    <w:rsid w:val="00930245"/>
    <w:rsid w:val="009321BD"/>
    <w:rsid w:val="009420AC"/>
    <w:rsid w:val="009421BF"/>
    <w:rsid w:val="009615EB"/>
    <w:rsid w:val="00961724"/>
    <w:rsid w:val="00975CB3"/>
    <w:rsid w:val="00976356"/>
    <w:rsid w:val="00985374"/>
    <w:rsid w:val="00995524"/>
    <w:rsid w:val="009B55B8"/>
    <w:rsid w:val="009B655B"/>
    <w:rsid w:val="009C036A"/>
    <w:rsid w:val="009C0CEC"/>
    <w:rsid w:val="009F3895"/>
    <w:rsid w:val="00A319A2"/>
    <w:rsid w:val="00A4584D"/>
    <w:rsid w:val="00A45BE9"/>
    <w:rsid w:val="00A67F9A"/>
    <w:rsid w:val="00A70847"/>
    <w:rsid w:val="00A76427"/>
    <w:rsid w:val="00A86240"/>
    <w:rsid w:val="00A86DBD"/>
    <w:rsid w:val="00AA68C7"/>
    <w:rsid w:val="00AB0A6D"/>
    <w:rsid w:val="00AC2F76"/>
    <w:rsid w:val="00AC37CD"/>
    <w:rsid w:val="00AC4736"/>
    <w:rsid w:val="00AD7D12"/>
    <w:rsid w:val="00AF3DA9"/>
    <w:rsid w:val="00B22D7D"/>
    <w:rsid w:val="00B37028"/>
    <w:rsid w:val="00B40C42"/>
    <w:rsid w:val="00B427F4"/>
    <w:rsid w:val="00B46E2B"/>
    <w:rsid w:val="00B85EC5"/>
    <w:rsid w:val="00B9001D"/>
    <w:rsid w:val="00BB5B6B"/>
    <w:rsid w:val="00BD19CA"/>
    <w:rsid w:val="00BD75D9"/>
    <w:rsid w:val="00BF534F"/>
    <w:rsid w:val="00C10B64"/>
    <w:rsid w:val="00C1602F"/>
    <w:rsid w:val="00C3620A"/>
    <w:rsid w:val="00C3798E"/>
    <w:rsid w:val="00C40AB3"/>
    <w:rsid w:val="00C42089"/>
    <w:rsid w:val="00C51D75"/>
    <w:rsid w:val="00C52046"/>
    <w:rsid w:val="00C60161"/>
    <w:rsid w:val="00C61AB0"/>
    <w:rsid w:val="00C61C7A"/>
    <w:rsid w:val="00C822DF"/>
    <w:rsid w:val="00C83C96"/>
    <w:rsid w:val="00C94BBE"/>
    <w:rsid w:val="00C96A7C"/>
    <w:rsid w:val="00CA2DA3"/>
    <w:rsid w:val="00CD1F57"/>
    <w:rsid w:val="00CD431E"/>
    <w:rsid w:val="00CD5655"/>
    <w:rsid w:val="00D06AF7"/>
    <w:rsid w:val="00D14828"/>
    <w:rsid w:val="00D245AA"/>
    <w:rsid w:val="00D360BE"/>
    <w:rsid w:val="00D570D7"/>
    <w:rsid w:val="00DB2CD6"/>
    <w:rsid w:val="00DB3FA1"/>
    <w:rsid w:val="00DD2C2D"/>
    <w:rsid w:val="00DE0F63"/>
    <w:rsid w:val="00DE3B00"/>
    <w:rsid w:val="00DE3C15"/>
    <w:rsid w:val="00DF17FD"/>
    <w:rsid w:val="00DF2D93"/>
    <w:rsid w:val="00DF5202"/>
    <w:rsid w:val="00E15031"/>
    <w:rsid w:val="00E227B1"/>
    <w:rsid w:val="00E4034F"/>
    <w:rsid w:val="00E51655"/>
    <w:rsid w:val="00E65884"/>
    <w:rsid w:val="00E75A17"/>
    <w:rsid w:val="00E868D6"/>
    <w:rsid w:val="00E876C6"/>
    <w:rsid w:val="00E87DE1"/>
    <w:rsid w:val="00EB30CB"/>
    <w:rsid w:val="00EB707B"/>
    <w:rsid w:val="00EC3B63"/>
    <w:rsid w:val="00EF7EFE"/>
    <w:rsid w:val="00F144CA"/>
    <w:rsid w:val="00F15E9E"/>
    <w:rsid w:val="00F27A91"/>
    <w:rsid w:val="00F31548"/>
    <w:rsid w:val="00F36307"/>
    <w:rsid w:val="00F56C3A"/>
    <w:rsid w:val="00F74A6B"/>
    <w:rsid w:val="00F8085C"/>
    <w:rsid w:val="00F91444"/>
    <w:rsid w:val="00F93517"/>
    <w:rsid w:val="00FA0B1A"/>
    <w:rsid w:val="00FB35C7"/>
    <w:rsid w:val="00FD7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9824E"/>
  <w15:docId w15:val="{A2013A62-0C00-4E23-B494-C21342383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jc w:val="center"/>
      <w:outlineLvl w:val="0"/>
    </w:pPr>
    <w:rPr>
      <w:b/>
    </w:rPr>
  </w:style>
  <w:style w:type="paragraph" w:styleId="Heading2">
    <w:name w:val="heading 2"/>
    <w:basedOn w:val="Normal"/>
    <w:next w:val="Normal"/>
    <w:pPr>
      <w:keepNext/>
      <w:keepLines/>
      <w:outlineLvl w:val="1"/>
    </w:pPr>
    <w:rPr>
      <w:b/>
    </w:rPr>
  </w:style>
  <w:style w:type="paragraph" w:styleId="Heading3">
    <w:name w:val="heading 3"/>
    <w:basedOn w:val="Normal"/>
    <w:next w:val="Normal"/>
    <w:pPr>
      <w:keepNext/>
      <w:keepLines/>
      <w:outlineLvl w:val="2"/>
    </w:pPr>
    <w:rPr>
      <w:b/>
      <w:i/>
    </w:rPr>
  </w:style>
  <w:style w:type="paragraph" w:styleId="Heading4">
    <w:name w:val="heading 4"/>
    <w:basedOn w:val="Normal"/>
    <w:next w:val="Normal"/>
    <w:pPr>
      <w:keepNext/>
      <w:keepLines/>
      <w:ind w:firstLine="720"/>
      <w:outlineLvl w:val="3"/>
    </w:pPr>
    <w:rPr>
      <w:b/>
      <w:i/>
    </w:rPr>
  </w:style>
  <w:style w:type="paragraph" w:styleId="Heading5">
    <w:name w:val="heading 5"/>
    <w:basedOn w:val="Normal"/>
    <w:next w:val="Normal"/>
    <w:pPr>
      <w:keepNext/>
      <w:keepLines/>
      <w:outlineLvl w:val="4"/>
    </w:pPr>
    <w:rPr>
      <w:i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pPr>
      <w:keepNext/>
      <w:keepLines/>
      <w:spacing w:before="2160"/>
      <w:jc w:val="center"/>
    </w:pPr>
    <w:rPr>
      <w:b/>
    </w:rPr>
  </w:style>
  <w:style w:type="paragraph" w:styleId="Subtitle">
    <w:name w:val="Subtitle"/>
    <w:basedOn w:val="Normal"/>
    <w:next w:val="Normal"/>
    <w:pPr>
      <w:keepNext/>
      <w:keepLines/>
      <w:jc w:val="center"/>
    </w:pPr>
  </w:style>
  <w:style w:type="paragraph" w:styleId="Header">
    <w:name w:val="header"/>
    <w:basedOn w:val="Normal"/>
    <w:link w:val="HeaderChar"/>
    <w:uiPriority w:val="99"/>
    <w:unhideWhenUsed/>
    <w:rsid w:val="00F9144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1444"/>
  </w:style>
  <w:style w:type="paragraph" w:styleId="Footer">
    <w:name w:val="footer"/>
    <w:basedOn w:val="Normal"/>
    <w:link w:val="FooterChar"/>
    <w:uiPriority w:val="99"/>
    <w:unhideWhenUsed/>
    <w:rsid w:val="00F9144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1444"/>
  </w:style>
  <w:style w:type="character" w:customStyle="1" w:styleId="TitleChar">
    <w:name w:val="Title Char"/>
    <w:basedOn w:val="DefaultParagraphFont"/>
    <w:link w:val="Title"/>
    <w:rsid w:val="00F93517"/>
    <w:rPr>
      <w:b/>
    </w:rPr>
  </w:style>
  <w:style w:type="character" w:styleId="CommentReference">
    <w:name w:val="annotation reference"/>
    <w:basedOn w:val="DefaultParagraphFont"/>
    <w:uiPriority w:val="99"/>
    <w:semiHidden/>
    <w:unhideWhenUsed/>
    <w:rsid w:val="000C62D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C62D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C62D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C62D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C62DD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658F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58F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C1AF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498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yperlink" Target="https://le.utah.gov/GIS/findDistrict.jsp" TargetMode="External"/><Relationship Id="rId4" Type="http://schemas.openxmlformats.org/officeDocument/2006/relationships/footnotes" Target="footnotes.xml"/><Relationship Id="rId9" Type="http://schemas.microsoft.com/office/2018/08/relationships/commentsExtensible" Target="commentsExtensible.xml"/><Relationship Id="rId14" Type="http://schemas.microsoft.com/office/2011/relationships/people" Target="peop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bates\AppData\Roaming\Microsoft\Templates\Personal\Repor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Report.dotx</Template>
  <TotalTime>685</TotalTime>
  <Pages>6</Pages>
  <Words>1234</Words>
  <Characters>7036</Characters>
  <Application>Microsoft Office Word</Application>
  <DocSecurity>0</DocSecurity>
  <Lines>58</Lines>
  <Paragraphs>16</Paragraphs>
  <ScaleCrop>false</ScaleCrop>
  <Company/>
  <LinksUpToDate>false</LinksUpToDate>
  <CharactersWithSpaces>8254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 Bates</dc:creator>
  <cp:lastModifiedBy>Alex Bates</cp:lastModifiedBy>
  <cp:revision>214</cp:revision>
  <dcterms:created xsi:type="dcterms:W3CDTF">2023-02-13T17:11:00Z</dcterms:created>
  <dcterms:modified xsi:type="dcterms:W3CDTF">2023-02-17T21:31:00Z</dcterms:modified>
</cp:coreProperties>
</file>