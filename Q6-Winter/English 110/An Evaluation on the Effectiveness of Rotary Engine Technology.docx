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232A" w14:textId="7FE5D5DF" w:rsidR="00B40C42" w:rsidRDefault="009C3F18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An Evaluation on the Effectiveness of Rotary Engine Technology</w:t>
      </w:r>
    </w:p>
    <w:p w14:paraId="39C1C671" w14:textId="77777777" w:rsidR="00B40C42" w:rsidRDefault="00B40C42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F554D22" w14:textId="2EF60C83" w:rsidR="00AF3710" w:rsidRDefault="00AF3710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Start w:id="2" w:name="_3znysh7" w:colFirst="0" w:colLast="0"/>
      <w:bookmarkEnd w:id="1"/>
      <w:bookmarkEnd w:id="2"/>
      <w:r>
        <w:t>M. Alexander Bates</w:t>
      </w:r>
    </w:p>
    <w:p w14:paraId="04B2471B" w14:textId="4A831A23" w:rsidR="00B40C42" w:rsidRDefault="00AF3710">
      <w:pPr>
        <w:pStyle w:val="Subtitle"/>
        <w:pBdr>
          <w:top w:val="nil"/>
          <w:left w:val="nil"/>
          <w:bottom w:val="nil"/>
          <w:right w:val="nil"/>
          <w:between w:val="nil"/>
        </w:pBdr>
      </w:pPr>
      <w:r>
        <w:t>Neumont College of Computer Science</w:t>
      </w:r>
    </w:p>
    <w:p w14:paraId="465E857D" w14:textId="4A40A1DA" w:rsidR="00B40C42" w:rsidRDefault="00AF3710">
      <w:pPr>
        <w:pStyle w:val="Subtitle"/>
        <w:rPr>
          <w:i/>
        </w:rPr>
      </w:pPr>
      <w:bookmarkStart w:id="3" w:name="_2et92p0" w:colFirst="0" w:colLast="0"/>
      <w:bookmarkEnd w:id="3"/>
      <w:r>
        <w:t>ENG110</w:t>
      </w:r>
      <w:r w:rsidR="009344BE">
        <w:t xml:space="preserve"> Intro to English Composition</w:t>
      </w:r>
    </w:p>
    <w:p w14:paraId="3333EC78" w14:textId="3E0F0CB8" w:rsidR="00B40C42" w:rsidRDefault="009344BE">
      <w:pPr>
        <w:pStyle w:val="Subtitle"/>
        <w:rPr>
          <w:i/>
        </w:rPr>
      </w:pPr>
      <w:bookmarkStart w:id="4" w:name="_tyjcwt" w:colFirst="0" w:colLast="0"/>
      <w:bookmarkEnd w:id="4"/>
      <w:r>
        <w:t>Sarah Carter</w:t>
      </w:r>
    </w:p>
    <w:p w14:paraId="6A038C30" w14:textId="6F8FC4AD" w:rsidR="00B40C42" w:rsidRPr="00E87DE1" w:rsidRDefault="009344BE" w:rsidP="00E87DE1">
      <w:pPr>
        <w:pStyle w:val="Subtitle"/>
        <w:rPr>
          <w:i/>
        </w:rPr>
      </w:pPr>
      <w:bookmarkStart w:id="5" w:name="_3dy6vkm" w:colFirst="0" w:colLast="0"/>
      <w:bookmarkStart w:id="6" w:name="_1t3h5sf" w:colFirst="0" w:colLast="0"/>
      <w:bookmarkStart w:id="7" w:name="_4d34og8" w:colFirst="0" w:colLast="0"/>
      <w:bookmarkEnd w:id="5"/>
      <w:bookmarkEnd w:id="6"/>
      <w:bookmarkEnd w:id="7"/>
      <w:r>
        <w:t>2/1/2023</w:t>
      </w:r>
      <w:r w:rsidR="004445F1">
        <w:br w:type="page"/>
      </w:r>
    </w:p>
    <w:p w14:paraId="3A0DE5EA" w14:textId="423A0FDC" w:rsidR="009C3F18" w:rsidRDefault="009C3F18" w:rsidP="009C3F1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bookmarkStart w:id="8" w:name="_2s8eyo1" w:colFirst="0" w:colLast="0"/>
      <w:bookmarkEnd w:id="8"/>
      <w:r w:rsidRPr="009C3F18">
        <w:rPr>
          <w:b/>
        </w:rPr>
        <w:lastRenderedPageBreak/>
        <w:t>An Evaluation on the Effectiveness of Rotary Engine Technology</w:t>
      </w:r>
    </w:p>
    <w:p w14:paraId="5B6DB2DA" w14:textId="57C4F593" w:rsidR="00B40C42" w:rsidRDefault="009C3F18" w:rsidP="009C3F18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The purpose of this annotated bibliography is to collect research on the effective pros and cons of rotary engine technology. I would like to go over the historical development of rotary engines, the modern use cases, and a comparison with other engine technologies.</w:t>
      </w:r>
    </w:p>
    <w:p w14:paraId="1A7330D6" w14:textId="77777777" w:rsidR="00B40C42" w:rsidRDefault="004445F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9" w:name="_z337ya" w:colFirst="0" w:colLast="0"/>
      <w:bookmarkEnd w:id="9"/>
      <w:r>
        <w:t>References</w:t>
      </w:r>
    </w:p>
    <w:p w14:paraId="1D3CB229" w14:textId="7FF10D19" w:rsidR="00962458" w:rsidRPr="00EE6BD9" w:rsidRDefault="006C2FB7" w:rsidP="00962458">
      <w:r>
        <w:t>Mauck, S.</w:t>
      </w:r>
      <w:r w:rsidR="00FA49E8">
        <w:t>,</w:t>
      </w:r>
      <w:r w:rsidR="00D74623">
        <w:t xml:space="preserve"> &amp;</w:t>
      </w:r>
      <w:r>
        <w:t xml:space="preserve"> </w:t>
      </w:r>
      <w:commentRangeStart w:id="10"/>
      <w:r>
        <w:t>Haynes</w:t>
      </w:r>
      <w:r w:rsidR="00AF6E18">
        <w:t xml:space="preserve"> J</w:t>
      </w:r>
      <w:r w:rsidR="005B2478">
        <w:t>.</w:t>
      </w:r>
      <w:r w:rsidR="00AF6E18">
        <w:t xml:space="preserve"> H</w:t>
      </w:r>
      <w:commentRangeEnd w:id="10"/>
      <w:r w:rsidR="007556CE">
        <w:rPr>
          <w:rStyle w:val="CommentReference"/>
        </w:rPr>
        <w:commentReference w:id="10"/>
      </w:r>
      <w:r w:rsidR="005B2478">
        <w:t>.</w:t>
      </w:r>
      <w:r w:rsidR="00D74623">
        <w:t xml:space="preserve"> (1986)</w:t>
      </w:r>
      <w:r w:rsidR="00AF6E18">
        <w:t xml:space="preserve">. </w:t>
      </w:r>
      <w:r w:rsidR="00B04EC3" w:rsidRPr="00EE6BD9">
        <w:rPr>
          <w:i/>
          <w:iCs/>
        </w:rPr>
        <w:t>Mazda</w:t>
      </w:r>
      <w:r w:rsidRPr="00EE6BD9">
        <w:rPr>
          <w:i/>
          <w:iCs/>
        </w:rPr>
        <w:t xml:space="preserve"> RX-7 </w:t>
      </w:r>
      <w:r w:rsidR="00962458" w:rsidRPr="00EE6BD9">
        <w:rPr>
          <w:i/>
          <w:iCs/>
        </w:rPr>
        <w:t>Owners Workshop Manual</w:t>
      </w:r>
      <w:r w:rsidR="00EE6BD9">
        <w:rPr>
          <w:i/>
          <w:iCs/>
        </w:rPr>
        <w:t>.</w:t>
      </w:r>
      <w:r w:rsidR="00EE6BD9">
        <w:t xml:space="preserve"> </w:t>
      </w:r>
      <w:r w:rsidR="00287FD6">
        <w:t>Haynes Pub. Group.</w:t>
      </w:r>
    </w:p>
    <w:p w14:paraId="3FC162E8" w14:textId="33164C05" w:rsidR="009211F1" w:rsidRDefault="001F438D" w:rsidP="003B73F3">
      <w:pPr>
        <w:ind w:left="720"/>
      </w:pPr>
      <w:r>
        <w:t xml:space="preserve">This book goes over </w:t>
      </w:r>
      <w:r w:rsidR="009D4546">
        <w:t>everything</w:t>
      </w:r>
      <w:r>
        <w:t xml:space="preserve"> you could possibly need to know about maintaining</w:t>
      </w:r>
      <w:r w:rsidR="00211A64">
        <w:t xml:space="preserve">, diagnosing, and repairing an RX-7. The part of this book that is applicable to </w:t>
      </w:r>
      <w:r w:rsidR="00FD5C40">
        <w:t>my upcoming paper is the chapter focused on the</w:t>
      </w:r>
      <w:r w:rsidR="004F5FD7">
        <w:t xml:space="preserve"> various</w:t>
      </w:r>
      <w:r w:rsidR="00FD5C40">
        <w:t xml:space="preserve"> rotary engines found in</w:t>
      </w:r>
      <w:r w:rsidR="004F5FD7">
        <w:t xml:space="preserve"> the RX-7 during its production. </w:t>
      </w:r>
      <w:r w:rsidR="00D039BA">
        <w:t xml:space="preserve">There have been a couple minor </w:t>
      </w:r>
      <w:r w:rsidR="004B7683">
        <w:t xml:space="preserve">changes in best maintenance and </w:t>
      </w:r>
      <w:r w:rsidR="00B630F0">
        <w:t>repair practices due to the cars this is for aging</w:t>
      </w:r>
      <w:r w:rsidR="003B73F3">
        <w:t>, but it is still a wonderful source of knowledge</w:t>
      </w:r>
      <w:r w:rsidR="00B630F0">
        <w:t>.</w:t>
      </w:r>
    </w:p>
    <w:p w14:paraId="40EE61DA" w14:textId="77777777" w:rsidR="009376CD" w:rsidRDefault="001A42A5" w:rsidP="00764DDE">
      <w:r w:rsidRPr="001A42A5">
        <w:t xml:space="preserve">Hege, J. B. (2007). </w:t>
      </w:r>
      <w:r w:rsidRPr="008060A4">
        <w:rPr>
          <w:i/>
          <w:iCs/>
        </w:rPr>
        <w:t>The wankel rotary engine: A history.</w:t>
      </w:r>
      <w:r w:rsidRPr="001A42A5">
        <w:t xml:space="preserve"> McFarland. </w:t>
      </w:r>
    </w:p>
    <w:p w14:paraId="167E0987" w14:textId="6AF6BDDF" w:rsidR="009376CD" w:rsidRDefault="009376CD" w:rsidP="004838AD">
      <w:pPr>
        <w:ind w:left="720"/>
      </w:pPr>
      <w:r>
        <w:t xml:space="preserve">This book goes over the </w:t>
      </w:r>
      <w:r w:rsidR="00625110">
        <w:t xml:space="preserve">history of the </w:t>
      </w:r>
      <w:r w:rsidR="00713B84">
        <w:t xml:space="preserve">wankel rotary engine from its conception up to the early 2000s. </w:t>
      </w:r>
      <w:r w:rsidR="0051037E">
        <w:t>Generally I would say that 23 years of missed history would make this a significantly incomplete history, but this case is different</w:t>
      </w:r>
      <w:r w:rsidR="00F409B2">
        <w:t>. I</w:t>
      </w:r>
      <w:r w:rsidR="0034666A">
        <w:t xml:space="preserve">n those 23 years only 1 new wankel rotary engine was </w:t>
      </w:r>
      <w:r w:rsidR="001D11E5">
        <w:t>released</w:t>
      </w:r>
      <w:r w:rsidR="00F409B2">
        <w:t>, so the book still has a mostly complete history of the engine.</w:t>
      </w:r>
    </w:p>
    <w:p w14:paraId="7208C78D" w14:textId="63A30483" w:rsidR="00C20611" w:rsidRDefault="008060A4" w:rsidP="00062BCE">
      <w:r>
        <w:t>Ohkubo</w:t>
      </w:r>
      <w:r w:rsidR="00A10881">
        <w:t>,</w:t>
      </w:r>
      <w:r>
        <w:t xml:space="preserve"> M.</w:t>
      </w:r>
      <w:r w:rsidR="00FA49E8">
        <w:t>,</w:t>
      </w:r>
      <w:r>
        <w:t xml:space="preserve"> </w:t>
      </w:r>
      <w:r w:rsidR="00A10881">
        <w:t>Tashima, S.</w:t>
      </w:r>
      <w:r w:rsidR="00FA49E8">
        <w:t>,</w:t>
      </w:r>
      <w:r w:rsidR="00A10881">
        <w:t xml:space="preserve"> </w:t>
      </w:r>
      <w:r w:rsidR="005D696C">
        <w:t>Shimizu, R.</w:t>
      </w:r>
      <w:r w:rsidR="00FA49E8">
        <w:t>,</w:t>
      </w:r>
      <w:r w:rsidR="005D696C">
        <w:t xml:space="preserve"> Fuse, S.</w:t>
      </w:r>
      <w:r w:rsidR="00FA49E8">
        <w:t>,</w:t>
      </w:r>
      <w:r w:rsidR="005D696C">
        <w:t xml:space="preserve"> Ebino</w:t>
      </w:r>
      <w:r w:rsidR="00663341">
        <w:t>,</w:t>
      </w:r>
      <w:r w:rsidR="005D696C">
        <w:t xml:space="preserve"> H</w:t>
      </w:r>
      <w:r>
        <w:t xml:space="preserve">. (2004). </w:t>
      </w:r>
      <w:r w:rsidR="00062BCE" w:rsidRPr="00062BCE">
        <w:rPr>
          <w:i/>
          <w:iCs/>
        </w:rPr>
        <w:t>Developed Technologies of the New</w:t>
      </w:r>
      <w:r w:rsidR="002164D8">
        <w:rPr>
          <w:i/>
          <w:iCs/>
        </w:rPr>
        <w:t xml:space="preserve"> </w:t>
      </w:r>
      <w:r w:rsidR="00062BCE" w:rsidRPr="00062BCE">
        <w:rPr>
          <w:i/>
          <w:iCs/>
        </w:rPr>
        <w:t>Rotary Engine (RENESIS)</w:t>
      </w:r>
      <w:r w:rsidR="00220716">
        <w:rPr>
          <w:i/>
          <w:iCs/>
        </w:rPr>
        <w:t xml:space="preserve">. </w:t>
      </w:r>
      <w:r w:rsidR="004F5C0C" w:rsidRPr="00220716">
        <w:t xml:space="preserve">(No. 2004-01-1790). SAE Technical </w:t>
      </w:r>
      <w:r w:rsidR="00220716" w:rsidRPr="00220716">
        <w:t>Paper.</w:t>
      </w:r>
      <w:r w:rsidR="009A0EB2">
        <w:t xml:space="preserve"> Retrieved from</w:t>
      </w:r>
      <w:r w:rsidR="00CC1BD6">
        <w:t xml:space="preserve"> </w:t>
      </w:r>
      <w:r w:rsidR="00932EA2" w:rsidRPr="009A0EB2">
        <w:t>https://www.rx8club.com/attachments/rx-8-media-news-11/198516d1380086553-wanted-original-rx8-press-kit-information-new-rotary-eng.pdf</w:t>
      </w:r>
    </w:p>
    <w:p w14:paraId="7A9E200D" w14:textId="5AC00429" w:rsidR="00F036FA" w:rsidRPr="00062BCE" w:rsidRDefault="00F036FA" w:rsidP="00912E91">
      <w:pPr>
        <w:ind w:left="720"/>
      </w:pPr>
      <w:r>
        <w:lastRenderedPageBreak/>
        <w:t>This</w:t>
      </w:r>
      <w:r w:rsidR="00F20C39">
        <w:t xml:space="preserve"> technical paper goes over</w:t>
      </w:r>
      <w:r w:rsidR="007D1934">
        <w:t xml:space="preserve"> </w:t>
      </w:r>
      <w:r w:rsidR="001321E2">
        <w:t>all</w:t>
      </w:r>
      <w:r w:rsidR="007D1934">
        <w:t xml:space="preserve"> the data and performance statistics of Mazda’s </w:t>
      </w:r>
      <w:r w:rsidR="005E2BDA">
        <w:t xml:space="preserve">RENESIS rotary engine. </w:t>
      </w:r>
      <w:r w:rsidR="001321E2">
        <w:t>At the time of</w:t>
      </w:r>
      <w:r w:rsidR="005E2BDA">
        <w:t xml:space="preserve"> the publication of this paper </w:t>
      </w:r>
      <w:r w:rsidR="001321E2">
        <w:t>the RENESIS engine was Mazda’s newest rotary engine</w:t>
      </w:r>
      <w:r w:rsidR="00E33A8D">
        <w:t xml:space="preserve"> developed for the RX-8</w:t>
      </w:r>
      <w:r w:rsidR="001321E2">
        <w:t>.</w:t>
      </w:r>
      <w:r w:rsidR="00E33A8D">
        <w:t xml:space="preserve"> This paper is</w:t>
      </w:r>
      <w:r w:rsidR="00472BD7">
        <w:t xml:space="preserve"> an excellent look at the performance of what </w:t>
      </w:r>
      <w:r w:rsidR="002A5C68">
        <w:t xml:space="preserve">may be considered the best rotary engine ever produced. </w:t>
      </w:r>
    </w:p>
    <w:p w14:paraId="7F170B09" w14:textId="77777777" w:rsidR="00770BD5" w:rsidRDefault="00770BD5" w:rsidP="00770BD5">
      <w:pPr>
        <w:ind w:left="720" w:hanging="720"/>
      </w:pPr>
      <w:r w:rsidRPr="00770BD5">
        <w:t xml:space="preserve">Ferrara, M. (2021, March 3). Rotary vs Piston. DSPORT Magazine. Retrieved February 1, 2023, from https://dsportmag.com/the-tech/education/rotary-vs-piston/ </w:t>
      </w:r>
    </w:p>
    <w:p w14:paraId="584B3E86" w14:textId="1E02CC8B" w:rsidR="002527AB" w:rsidRDefault="002527AB" w:rsidP="00F92A3C">
      <w:pPr>
        <w:ind w:left="720"/>
      </w:pPr>
      <w:r>
        <w:t>This article goes over the basics of how rotary and piston engines work</w:t>
      </w:r>
      <w:r w:rsidR="00F92A3C">
        <w:t>. Then it goes over the similarities and differences of the two types of engines.</w:t>
      </w:r>
      <w:r w:rsidR="00A110DA">
        <w:t xml:space="preserve"> Finally it goes over the</w:t>
      </w:r>
      <w:r w:rsidR="0051378B">
        <w:t xml:space="preserve"> pros and cons of either engine. This source is pretty alright, it’s from what I believe to be a reputable </w:t>
      </w:r>
      <w:r w:rsidR="00B66078">
        <w:t>motor sport magazine</w:t>
      </w:r>
      <w:r w:rsidR="006E5048">
        <w:t>.</w:t>
      </w:r>
    </w:p>
    <w:p w14:paraId="5DCC4285" w14:textId="1BA6D7C5" w:rsidR="006E5048" w:rsidRDefault="002C6D75" w:rsidP="006E5048">
      <w:r w:rsidRPr="002C6D75">
        <w:t>Solomon, O. (2022, September 6). Rotary vs. Piston Engine – Pros and Cons. Rx Mechanic. Retrieved February 1, 2023, from https://rxmechanic.com/rotary-vs-piston-engine/</w:t>
      </w:r>
    </w:p>
    <w:p w14:paraId="6CFE84E6" w14:textId="50996467" w:rsidR="00B40C42" w:rsidRDefault="009D4546" w:rsidP="00ED1081">
      <w:pPr>
        <w:ind w:left="720"/>
      </w:pPr>
      <w:r>
        <w:t>This article</w:t>
      </w:r>
      <w:r w:rsidR="005D77FE">
        <w:t xml:space="preserve">, much like the previous, goes over the basics of a rotary engine, then the basics of a piston engine, then compares the two. </w:t>
      </w:r>
      <w:r w:rsidR="004E5E46">
        <w:t xml:space="preserve">After that this article goes over a bunch of commonly asked questions and gives very good answers. While this source might be from a less known and possibly less reliable site, I believe the </w:t>
      </w:r>
      <w:r w:rsidR="00ED1081">
        <w:t>commonly asked questions section makes it a great source.</w:t>
      </w:r>
    </w:p>
    <w:sectPr w:rsidR="00B40C42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lex Bates" w:date="2023-01-31T20:32:00Z" w:initials="AB">
    <w:p w14:paraId="45528F69" w14:textId="77777777" w:rsidR="007556CE" w:rsidRDefault="007556CE" w:rsidP="00D41B36">
      <w:pPr>
        <w:pStyle w:val="CommentText"/>
      </w:pPr>
      <w:r>
        <w:rPr>
          <w:rStyle w:val="CommentReference"/>
        </w:rPr>
        <w:annotationRef/>
      </w:r>
      <w:r>
        <w:t>Include middle initial?</w:t>
      </w:r>
      <w:r>
        <w:br/>
        <w:t>It's attributed to him as John H Haynes in the book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528F6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3F959" w16cex:dateUtc="2023-02-01T0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528F69" w16cid:durableId="2783F9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5999A" w14:textId="77777777" w:rsidR="008C2C7E" w:rsidRDefault="008C2C7E">
      <w:pPr>
        <w:spacing w:line="240" w:lineRule="auto"/>
      </w:pPr>
      <w:r>
        <w:separator/>
      </w:r>
    </w:p>
  </w:endnote>
  <w:endnote w:type="continuationSeparator" w:id="0">
    <w:p w14:paraId="06118F47" w14:textId="77777777" w:rsidR="008C2C7E" w:rsidRDefault="008C2C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CF236" w14:textId="77777777" w:rsidR="008C2C7E" w:rsidRDefault="008C2C7E">
      <w:pPr>
        <w:spacing w:line="240" w:lineRule="auto"/>
      </w:pPr>
      <w:r>
        <w:separator/>
      </w:r>
    </w:p>
  </w:footnote>
  <w:footnote w:type="continuationSeparator" w:id="0">
    <w:p w14:paraId="3776486B" w14:textId="77777777" w:rsidR="008C2C7E" w:rsidRDefault="008C2C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3CA6B" w14:textId="24A2716D" w:rsidR="00B40C42" w:rsidRDefault="004445F1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1F549" w14:textId="489852A5" w:rsidR="00B40C42" w:rsidRDefault="004445F1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4F5C0C">
      <w:rPr>
        <w:noProof/>
      </w:rPr>
      <w:t>1</w:t>
    </w:r>
    <w:r>
      <w:fldChar w:fldCharType="end"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Bates">
    <w15:presenceInfo w15:providerId="Windows Live" w15:userId="b25eddf427344b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18"/>
    <w:rsid w:val="00062BCE"/>
    <w:rsid w:val="00077025"/>
    <w:rsid w:val="001321E2"/>
    <w:rsid w:val="001A42A5"/>
    <w:rsid w:val="001D11E5"/>
    <w:rsid w:val="001F438D"/>
    <w:rsid w:val="00211A64"/>
    <w:rsid w:val="002164D8"/>
    <w:rsid w:val="00220716"/>
    <w:rsid w:val="002527AB"/>
    <w:rsid w:val="002708E2"/>
    <w:rsid w:val="00287FD6"/>
    <w:rsid w:val="00291F22"/>
    <w:rsid w:val="002A5C68"/>
    <w:rsid w:val="002C6D75"/>
    <w:rsid w:val="0031180B"/>
    <w:rsid w:val="0034666A"/>
    <w:rsid w:val="003B73F3"/>
    <w:rsid w:val="004445F1"/>
    <w:rsid w:val="00472BD7"/>
    <w:rsid w:val="004838AD"/>
    <w:rsid w:val="004B7683"/>
    <w:rsid w:val="004E5E46"/>
    <w:rsid w:val="004F5C0C"/>
    <w:rsid w:val="004F5FD7"/>
    <w:rsid w:val="0051037E"/>
    <w:rsid w:val="0051378B"/>
    <w:rsid w:val="005B2478"/>
    <w:rsid w:val="005D696C"/>
    <w:rsid w:val="005D77FE"/>
    <w:rsid w:val="005E2BDA"/>
    <w:rsid w:val="00625110"/>
    <w:rsid w:val="00663341"/>
    <w:rsid w:val="006C2FB7"/>
    <w:rsid w:val="006E5048"/>
    <w:rsid w:val="00713B84"/>
    <w:rsid w:val="007556CE"/>
    <w:rsid w:val="00764DDE"/>
    <w:rsid w:val="00770BD5"/>
    <w:rsid w:val="007D1934"/>
    <w:rsid w:val="008060A4"/>
    <w:rsid w:val="008C2C7E"/>
    <w:rsid w:val="00912E91"/>
    <w:rsid w:val="009211F1"/>
    <w:rsid w:val="00932EA2"/>
    <w:rsid w:val="009344BE"/>
    <w:rsid w:val="009376CD"/>
    <w:rsid w:val="00962458"/>
    <w:rsid w:val="009A0EB2"/>
    <w:rsid w:val="009A34D3"/>
    <w:rsid w:val="009C3F18"/>
    <w:rsid w:val="009D4546"/>
    <w:rsid w:val="00A10881"/>
    <w:rsid w:val="00A110DA"/>
    <w:rsid w:val="00AB0A6D"/>
    <w:rsid w:val="00AB1676"/>
    <w:rsid w:val="00AF3710"/>
    <w:rsid w:val="00AF6E18"/>
    <w:rsid w:val="00B03B14"/>
    <w:rsid w:val="00B04EC3"/>
    <w:rsid w:val="00B40C42"/>
    <w:rsid w:val="00B561A7"/>
    <w:rsid w:val="00B630F0"/>
    <w:rsid w:val="00B66078"/>
    <w:rsid w:val="00C20611"/>
    <w:rsid w:val="00C51B0E"/>
    <w:rsid w:val="00CC1BD6"/>
    <w:rsid w:val="00D039BA"/>
    <w:rsid w:val="00D1758F"/>
    <w:rsid w:val="00D23EAB"/>
    <w:rsid w:val="00D74623"/>
    <w:rsid w:val="00E33A8D"/>
    <w:rsid w:val="00E876E3"/>
    <w:rsid w:val="00E87DE1"/>
    <w:rsid w:val="00ED1081"/>
    <w:rsid w:val="00EE6BD9"/>
    <w:rsid w:val="00F036FA"/>
    <w:rsid w:val="00F20C39"/>
    <w:rsid w:val="00F409B2"/>
    <w:rsid w:val="00F92A3C"/>
    <w:rsid w:val="00F965BD"/>
    <w:rsid w:val="00FA49E8"/>
    <w:rsid w:val="00FD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72F5"/>
  <w15:docId w15:val="{241F8C25-182D-4E5C-B2AB-843E4153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755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5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5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6C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5C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C0C"/>
  </w:style>
  <w:style w:type="paragraph" w:styleId="Footer">
    <w:name w:val="footer"/>
    <w:basedOn w:val="Normal"/>
    <w:link w:val="FooterChar"/>
    <w:uiPriority w:val="99"/>
    <w:unhideWhenUsed/>
    <w:rsid w:val="004F5C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C0C"/>
  </w:style>
  <w:style w:type="character" w:styleId="Hyperlink">
    <w:name w:val="Hyperlink"/>
    <w:basedOn w:val="DefaultParagraphFont"/>
    <w:uiPriority w:val="99"/>
    <w:unhideWhenUsed/>
    <w:rsid w:val="002C6D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ates\AppData\Roaming\Microsoft\Templates\Personal\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135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Bates</dc:creator>
  <cp:lastModifiedBy>Alex Bates</cp:lastModifiedBy>
  <cp:revision>74</cp:revision>
  <dcterms:created xsi:type="dcterms:W3CDTF">2023-01-30T15:45:00Z</dcterms:created>
  <dcterms:modified xsi:type="dcterms:W3CDTF">2023-02-06T16:57:00Z</dcterms:modified>
</cp:coreProperties>
</file>