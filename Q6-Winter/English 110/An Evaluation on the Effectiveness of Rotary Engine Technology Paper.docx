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4566" w14:textId="77777777" w:rsidR="00B40C42" w:rsidRDefault="009C3F18">
      <w:pPr>
        <w:pStyle w:val="Title"/>
        <w:pBdr>
          <w:top w:val="nil"/>
          <w:left w:val="nil"/>
          <w:bottom w:val="nil"/>
          <w:right w:val="nil"/>
          <w:between w:val="nil"/>
        </w:pBdr>
      </w:pPr>
      <w:r>
        <w:t>An Evaluation on the Effectiveness of Rotary Engine Technology</w:t>
      </w:r>
    </w:p>
    <w:p w14:paraId="7BD93444" w14:textId="77777777" w:rsidR="00B40C42" w:rsidRDefault="00B40C42">
      <w:pPr>
        <w:pStyle w:val="Subtitle"/>
        <w:pBdr>
          <w:top w:val="nil"/>
          <w:left w:val="nil"/>
          <w:bottom w:val="nil"/>
          <w:right w:val="nil"/>
          <w:between w:val="nil"/>
        </w:pBdr>
      </w:pPr>
      <w:bookmarkStart w:id="0" w:name="_30j0zll" w:colFirst="0" w:colLast="0"/>
      <w:bookmarkEnd w:id="0"/>
    </w:p>
    <w:p w14:paraId="56B70937" w14:textId="77777777" w:rsidR="00AF3710" w:rsidRDefault="00AF3710">
      <w:pPr>
        <w:pStyle w:val="Subtitle"/>
        <w:pBdr>
          <w:top w:val="nil"/>
          <w:left w:val="nil"/>
          <w:bottom w:val="nil"/>
          <w:right w:val="nil"/>
          <w:between w:val="nil"/>
        </w:pBdr>
      </w:pPr>
      <w:bookmarkStart w:id="1" w:name="_1fob9te" w:colFirst="0" w:colLast="0"/>
      <w:bookmarkStart w:id="2" w:name="_3znysh7" w:colFirst="0" w:colLast="0"/>
      <w:bookmarkEnd w:id="1"/>
      <w:bookmarkEnd w:id="2"/>
      <w:r>
        <w:t>M. Alexander Bates</w:t>
      </w:r>
    </w:p>
    <w:p w14:paraId="46E96E34" w14:textId="77777777" w:rsidR="00B40C42" w:rsidRDefault="00AF3710">
      <w:pPr>
        <w:pStyle w:val="Subtitle"/>
        <w:pBdr>
          <w:top w:val="nil"/>
          <w:left w:val="nil"/>
          <w:bottom w:val="nil"/>
          <w:right w:val="nil"/>
          <w:between w:val="nil"/>
        </w:pBdr>
      </w:pPr>
      <w:r>
        <w:t>Neumont College of Computer Science</w:t>
      </w:r>
    </w:p>
    <w:p w14:paraId="043597F6" w14:textId="77777777" w:rsidR="00B40C42" w:rsidRDefault="00AF3710">
      <w:pPr>
        <w:pStyle w:val="Subtitle"/>
        <w:rPr>
          <w:i/>
        </w:rPr>
      </w:pPr>
      <w:bookmarkStart w:id="3" w:name="_2et92p0" w:colFirst="0" w:colLast="0"/>
      <w:bookmarkEnd w:id="3"/>
      <w:r>
        <w:t>ENG110</w:t>
      </w:r>
      <w:r w:rsidR="009344BE">
        <w:t xml:space="preserve"> Intro to English Composition</w:t>
      </w:r>
    </w:p>
    <w:p w14:paraId="17136E65" w14:textId="77777777" w:rsidR="00B40C42" w:rsidRDefault="009344BE">
      <w:pPr>
        <w:pStyle w:val="Subtitle"/>
        <w:rPr>
          <w:i/>
        </w:rPr>
      </w:pPr>
      <w:bookmarkStart w:id="4" w:name="_tyjcwt" w:colFirst="0" w:colLast="0"/>
      <w:bookmarkEnd w:id="4"/>
      <w:r>
        <w:t>Sarah Carter</w:t>
      </w:r>
    </w:p>
    <w:p w14:paraId="5F7ECABE" w14:textId="77777777" w:rsidR="00B40C42" w:rsidRPr="00E87DE1" w:rsidRDefault="009344BE" w:rsidP="00E87DE1">
      <w:pPr>
        <w:pStyle w:val="Subtitle"/>
        <w:rPr>
          <w:i/>
        </w:rPr>
      </w:pPr>
      <w:bookmarkStart w:id="5" w:name="_3dy6vkm" w:colFirst="0" w:colLast="0"/>
      <w:bookmarkStart w:id="6" w:name="_1t3h5sf" w:colFirst="0" w:colLast="0"/>
      <w:bookmarkStart w:id="7" w:name="_4d34og8" w:colFirst="0" w:colLast="0"/>
      <w:bookmarkEnd w:id="5"/>
      <w:bookmarkEnd w:id="6"/>
      <w:bookmarkEnd w:id="7"/>
      <w:r>
        <w:t>2/1/2023</w:t>
      </w:r>
      <w:r w:rsidR="004445F1">
        <w:br w:type="page"/>
      </w:r>
    </w:p>
    <w:p w14:paraId="1E34C1C1" w14:textId="0C93CB22" w:rsidR="009C3F18" w:rsidRDefault="009C3F18" w:rsidP="009C3F18">
      <w:pPr>
        <w:pBdr>
          <w:top w:val="nil"/>
          <w:left w:val="nil"/>
          <w:bottom w:val="nil"/>
          <w:right w:val="nil"/>
          <w:between w:val="nil"/>
        </w:pBdr>
        <w:jc w:val="center"/>
        <w:rPr>
          <w:b/>
        </w:rPr>
      </w:pPr>
      <w:bookmarkStart w:id="8" w:name="_2s8eyo1" w:colFirst="0" w:colLast="0"/>
      <w:bookmarkEnd w:id="8"/>
      <w:r w:rsidRPr="009C3F18">
        <w:rPr>
          <w:b/>
        </w:rPr>
        <w:lastRenderedPageBreak/>
        <w:t>An Evaluation on the Effectiveness of Rotary Engine Technology</w:t>
      </w:r>
    </w:p>
    <w:p w14:paraId="1CE48D61" w14:textId="776AF297" w:rsidR="00091954" w:rsidRDefault="00091954" w:rsidP="00091954">
      <w:pPr>
        <w:pBdr>
          <w:top w:val="nil"/>
          <w:left w:val="nil"/>
          <w:bottom w:val="nil"/>
          <w:right w:val="nil"/>
          <w:between w:val="nil"/>
        </w:pBdr>
        <w:rPr>
          <w:bCs/>
          <w:color w:val="000000" w:themeColor="text1"/>
        </w:rPr>
      </w:pPr>
      <w:r>
        <w:rPr>
          <w:b/>
        </w:rPr>
        <w:tab/>
      </w:r>
      <w:r>
        <w:rPr>
          <w:bCs/>
        </w:rPr>
        <w:t xml:space="preserve">Rotary engine technology is a unique and fascinating variation of the internal combustion engine. The traditional internal combustion engine is a piston engine, it is made up of pistons that pump up and down their cylinders creating little explosions, that up and down motion is turned into the much more useful rotating motion by crankshaft to power your vehicle. The rotary engine on the other hand is comprised of </w:t>
      </w:r>
      <w:r w:rsidR="007B5A17">
        <w:rPr>
          <w:bCs/>
        </w:rPr>
        <w:t xml:space="preserve">one or more triangular rotors oscillating in an oval shaped chamber. This </w:t>
      </w:r>
      <w:commentRangeStart w:id="9"/>
      <w:commentRangeStart w:id="10"/>
      <w:r w:rsidR="007B5A17">
        <w:rPr>
          <w:bCs/>
        </w:rPr>
        <w:t xml:space="preserve">fundamentally different way to do fundamentally </w:t>
      </w:r>
      <w:commentRangeEnd w:id="9"/>
      <w:r w:rsidR="004C0977">
        <w:rPr>
          <w:rStyle w:val="CommentReference"/>
        </w:rPr>
        <w:commentReference w:id="9"/>
      </w:r>
      <w:commentRangeEnd w:id="10"/>
      <w:r w:rsidR="004C0977">
        <w:rPr>
          <w:rStyle w:val="CommentReference"/>
        </w:rPr>
        <w:commentReference w:id="10"/>
      </w:r>
      <w:r w:rsidR="007B5A17">
        <w:rPr>
          <w:bCs/>
        </w:rPr>
        <w:t xml:space="preserve">the same thing leads to interesting benefits and drawbacks. We will explore these benefits and drawbacks </w:t>
      </w:r>
      <w:proofErr w:type="spellStart"/>
      <w:r w:rsidR="007B5A17">
        <w:rPr>
          <w:bCs/>
        </w:rPr>
        <w:t>among</w:t>
      </w:r>
      <w:r w:rsidR="007B5A17" w:rsidRPr="007B5A17">
        <w:rPr>
          <w:bCs/>
          <w:color w:val="FFFFFF" w:themeColor="background1"/>
          <w:sz w:val="6"/>
          <w:szCs w:val="6"/>
        </w:rPr>
        <w:t>us</w:t>
      </w:r>
      <w:r w:rsidR="007B5A17">
        <w:rPr>
          <w:bCs/>
          <w:color w:val="000000" w:themeColor="text1"/>
        </w:rPr>
        <w:t>these</w:t>
      </w:r>
      <w:proofErr w:type="spellEnd"/>
      <w:r w:rsidR="007B5A17">
        <w:rPr>
          <w:bCs/>
          <w:color w:val="000000" w:themeColor="text1"/>
        </w:rPr>
        <w:t xml:space="preserve"> criteria:</w:t>
      </w:r>
      <w:r w:rsidR="000A7DC2">
        <w:rPr>
          <w:bCs/>
          <w:color w:val="000000" w:themeColor="text1"/>
        </w:rPr>
        <w:t xml:space="preserve"> maintenance, power,</w:t>
      </w:r>
      <w:r w:rsidR="00FD397B">
        <w:rPr>
          <w:bCs/>
          <w:color w:val="000000" w:themeColor="text1"/>
        </w:rPr>
        <w:t xml:space="preserve"> and</w:t>
      </w:r>
      <w:r w:rsidR="007B5A17">
        <w:rPr>
          <w:bCs/>
          <w:color w:val="000000" w:themeColor="text1"/>
        </w:rPr>
        <w:t xml:space="preserve"> fuel efficiency</w:t>
      </w:r>
      <w:r w:rsidR="00065BAD">
        <w:rPr>
          <w:bCs/>
          <w:color w:val="000000" w:themeColor="text1"/>
        </w:rPr>
        <w:t>.</w:t>
      </w:r>
      <w:r w:rsidR="000A7DC2">
        <w:rPr>
          <w:bCs/>
          <w:color w:val="000000" w:themeColor="text1"/>
        </w:rPr>
        <w:t xml:space="preserve"> </w:t>
      </w:r>
    </w:p>
    <w:p w14:paraId="6F199F1E" w14:textId="0ED94D56" w:rsidR="00F3234E" w:rsidRDefault="00F3234E" w:rsidP="00091954">
      <w:pPr>
        <w:pBdr>
          <w:top w:val="nil"/>
          <w:left w:val="nil"/>
          <w:bottom w:val="nil"/>
          <w:right w:val="nil"/>
          <w:between w:val="nil"/>
        </w:pBdr>
        <w:rPr>
          <w:bCs/>
          <w:color w:val="000000" w:themeColor="text1"/>
        </w:rPr>
      </w:pPr>
      <w:r>
        <w:rPr>
          <w:bCs/>
          <w:color w:val="000000" w:themeColor="text1"/>
        </w:rPr>
        <w:tab/>
      </w:r>
      <w:r w:rsidR="007C79B8">
        <w:rPr>
          <w:bCs/>
          <w:color w:val="000000" w:themeColor="text1"/>
        </w:rPr>
        <w:t xml:space="preserve">The rotary engine is a much simpler solution </w:t>
      </w:r>
      <w:commentRangeStart w:id="11"/>
      <w:r w:rsidR="007C79B8">
        <w:rPr>
          <w:bCs/>
          <w:color w:val="000000" w:themeColor="text1"/>
        </w:rPr>
        <w:t>to</w:t>
      </w:r>
      <w:commentRangeEnd w:id="11"/>
      <w:r w:rsidR="007C79B8">
        <w:rPr>
          <w:rStyle w:val="CommentReference"/>
        </w:rPr>
        <w:commentReference w:id="11"/>
      </w:r>
      <w:r w:rsidR="007C79B8">
        <w:rPr>
          <w:bCs/>
          <w:color w:val="000000" w:themeColor="text1"/>
        </w:rPr>
        <w:t xml:space="preserve"> internal combustion than </w:t>
      </w:r>
      <w:r w:rsidR="0007540B">
        <w:rPr>
          <w:bCs/>
          <w:color w:val="000000" w:themeColor="text1"/>
        </w:rPr>
        <w:t xml:space="preserve">the piston engine. The simplest rotary engine has 2 moving parts, the rotor that oscillates </w:t>
      </w:r>
      <w:r w:rsidR="006A27D9">
        <w:rPr>
          <w:bCs/>
          <w:color w:val="000000" w:themeColor="text1"/>
        </w:rPr>
        <w:t xml:space="preserve">within its housing, and the eccentric shaft that it is rotating around. A </w:t>
      </w:r>
      <w:r w:rsidR="0092003F">
        <w:rPr>
          <w:bCs/>
          <w:color w:val="000000" w:themeColor="text1"/>
        </w:rPr>
        <w:t>piston engine has many moving parts to it</w:t>
      </w:r>
      <w:commentRangeStart w:id="12"/>
      <w:r w:rsidR="008B3536">
        <w:rPr>
          <w:bCs/>
          <w:color w:val="000000" w:themeColor="text1"/>
        </w:rPr>
        <w:t>:</w:t>
      </w:r>
      <w:commentRangeEnd w:id="12"/>
      <w:r w:rsidR="00674734">
        <w:rPr>
          <w:rStyle w:val="CommentReference"/>
        </w:rPr>
        <w:commentReference w:id="12"/>
      </w:r>
      <w:r w:rsidR="008B3536">
        <w:rPr>
          <w:bCs/>
          <w:color w:val="000000" w:themeColor="text1"/>
        </w:rPr>
        <w:t xml:space="preserve"> </w:t>
      </w:r>
      <w:commentRangeStart w:id="13"/>
      <w:r w:rsidR="008B3536">
        <w:rPr>
          <w:bCs/>
          <w:color w:val="000000" w:themeColor="text1"/>
        </w:rPr>
        <w:t>a crankshaft</w:t>
      </w:r>
      <w:r w:rsidR="00DE6C51">
        <w:rPr>
          <w:bCs/>
          <w:color w:val="000000" w:themeColor="text1"/>
        </w:rPr>
        <w:t xml:space="preserve"> to convert the up and down</w:t>
      </w:r>
      <w:r w:rsidR="00B61C4C">
        <w:rPr>
          <w:bCs/>
          <w:color w:val="000000" w:themeColor="text1"/>
        </w:rPr>
        <w:t xml:space="preserve"> energy of the pistons</w:t>
      </w:r>
      <w:r w:rsidR="00DE6C51">
        <w:rPr>
          <w:bCs/>
          <w:color w:val="000000" w:themeColor="text1"/>
        </w:rPr>
        <w:t xml:space="preserve"> </w:t>
      </w:r>
      <w:r w:rsidR="00F8091F">
        <w:rPr>
          <w:bCs/>
          <w:color w:val="000000" w:themeColor="text1"/>
        </w:rPr>
        <w:t>to rotational energy</w:t>
      </w:r>
      <w:r w:rsidR="008B3536">
        <w:rPr>
          <w:bCs/>
          <w:color w:val="000000" w:themeColor="text1"/>
        </w:rPr>
        <w:t>, a camshaft</w:t>
      </w:r>
      <w:r w:rsidR="00B61C4C">
        <w:rPr>
          <w:bCs/>
          <w:color w:val="000000" w:themeColor="text1"/>
        </w:rPr>
        <w:t xml:space="preserve"> to </w:t>
      </w:r>
      <w:r w:rsidR="00EB7CC0">
        <w:rPr>
          <w:bCs/>
          <w:color w:val="000000" w:themeColor="text1"/>
        </w:rPr>
        <w:t>move the valves</w:t>
      </w:r>
      <w:r w:rsidR="008B3536">
        <w:rPr>
          <w:bCs/>
          <w:color w:val="000000" w:themeColor="text1"/>
        </w:rPr>
        <w:t>, a timing chain</w:t>
      </w:r>
      <w:r w:rsidR="00EB7CC0">
        <w:rPr>
          <w:bCs/>
          <w:color w:val="000000" w:themeColor="text1"/>
        </w:rPr>
        <w:t xml:space="preserve"> to move the camshaft</w:t>
      </w:r>
      <w:r w:rsidR="00674734">
        <w:rPr>
          <w:bCs/>
          <w:color w:val="000000" w:themeColor="text1"/>
        </w:rPr>
        <w:t>, and</w:t>
      </w:r>
      <w:r w:rsidR="0092003F">
        <w:rPr>
          <w:bCs/>
          <w:color w:val="000000" w:themeColor="text1"/>
        </w:rPr>
        <w:t xml:space="preserve"> each cylinder has a piston</w:t>
      </w:r>
      <w:r w:rsidR="00674734">
        <w:rPr>
          <w:bCs/>
          <w:color w:val="000000" w:themeColor="text1"/>
        </w:rPr>
        <w:t>,</w:t>
      </w:r>
      <w:r w:rsidR="0092003F">
        <w:rPr>
          <w:bCs/>
          <w:color w:val="000000" w:themeColor="text1"/>
        </w:rPr>
        <w:t xml:space="preserve"> a valve for intake,</w:t>
      </w:r>
      <w:r w:rsidR="00674734">
        <w:rPr>
          <w:bCs/>
          <w:color w:val="000000" w:themeColor="text1"/>
        </w:rPr>
        <w:t xml:space="preserve"> and</w:t>
      </w:r>
      <w:r w:rsidR="0092003F">
        <w:rPr>
          <w:bCs/>
          <w:color w:val="000000" w:themeColor="text1"/>
        </w:rPr>
        <w:t xml:space="preserve"> a valve for </w:t>
      </w:r>
      <w:r w:rsidR="006E3499">
        <w:rPr>
          <w:bCs/>
          <w:color w:val="000000" w:themeColor="text1"/>
        </w:rPr>
        <w:t>exhaust</w:t>
      </w:r>
      <w:r w:rsidR="00DE6C51">
        <w:rPr>
          <w:bCs/>
          <w:color w:val="000000" w:themeColor="text1"/>
        </w:rPr>
        <w:t>,</w:t>
      </w:r>
      <w:r w:rsidR="001C4271">
        <w:rPr>
          <w:bCs/>
          <w:color w:val="000000" w:themeColor="text1"/>
        </w:rPr>
        <w:t xml:space="preserve"> and</w:t>
      </w:r>
      <w:r w:rsidR="00DE6C51">
        <w:rPr>
          <w:bCs/>
          <w:color w:val="000000" w:themeColor="text1"/>
        </w:rPr>
        <w:t xml:space="preserve"> rocker arms</w:t>
      </w:r>
      <w:r w:rsidR="001C4271">
        <w:rPr>
          <w:bCs/>
          <w:color w:val="000000" w:themeColor="text1"/>
        </w:rPr>
        <w:t xml:space="preserve"> or pushrods</w:t>
      </w:r>
      <w:r w:rsidR="00DE6C51">
        <w:rPr>
          <w:bCs/>
          <w:color w:val="000000" w:themeColor="text1"/>
        </w:rPr>
        <w:t xml:space="preserve"> to </w:t>
      </w:r>
      <w:r w:rsidR="00EB7CC0">
        <w:rPr>
          <w:bCs/>
          <w:color w:val="000000" w:themeColor="text1"/>
        </w:rPr>
        <w:t>move</w:t>
      </w:r>
      <w:r w:rsidR="00DE6C51">
        <w:rPr>
          <w:bCs/>
          <w:color w:val="000000" w:themeColor="text1"/>
        </w:rPr>
        <w:t xml:space="preserve"> the valves</w:t>
      </w:r>
      <w:r w:rsidR="00A464F0">
        <w:rPr>
          <w:bCs/>
          <w:color w:val="000000" w:themeColor="text1"/>
        </w:rPr>
        <w:t>.</w:t>
      </w:r>
      <w:commentRangeEnd w:id="13"/>
      <w:r w:rsidR="004F4DF2">
        <w:rPr>
          <w:bCs/>
          <w:color w:val="000000" w:themeColor="text1"/>
        </w:rPr>
        <w:t xml:space="preserve"> (</w:t>
      </w:r>
      <w:proofErr w:type="spellStart"/>
      <w:r w:rsidR="00EF5BFA" w:rsidRPr="000424E2">
        <w:t>Nortex</w:t>
      </w:r>
      <w:proofErr w:type="spellEnd"/>
      <w:r w:rsidR="00EF5BFA" w:rsidRPr="000424E2">
        <w:t xml:space="preserve"> Lube and Tune</w:t>
      </w:r>
      <w:r w:rsidR="00EF5BFA">
        <w:t>, 2018</w:t>
      </w:r>
      <w:r w:rsidR="004F4DF2">
        <w:rPr>
          <w:bCs/>
          <w:color w:val="000000" w:themeColor="text1"/>
        </w:rPr>
        <w:t>)</w:t>
      </w:r>
      <w:r w:rsidR="00CF1FC5">
        <w:rPr>
          <w:bCs/>
          <w:color w:val="000000" w:themeColor="text1"/>
        </w:rPr>
        <w:t xml:space="preserve"> </w:t>
      </w:r>
      <w:r w:rsidR="00FC65E4">
        <w:rPr>
          <w:bCs/>
          <w:color w:val="000000" w:themeColor="text1"/>
        </w:rPr>
        <w:t xml:space="preserve">Often rotary engines have 2 or 3 </w:t>
      </w:r>
      <w:r w:rsidR="00CF1FC5">
        <w:rPr>
          <w:rStyle w:val="CommentReference"/>
        </w:rPr>
        <w:commentReference w:id="13"/>
      </w:r>
      <w:r w:rsidR="00FC65E4">
        <w:rPr>
          <w:bCs/>
          <w:color w:val="000000" w:themeColor="text1"/>
        </w:rPr>
        <w:t xml:space="preserve">rotors </w:t>
      </w:r>
      <w:r w:rsidR="000E7DAA">
        <w:rPr>
          <w:bCs/>
          <w:color w:val="000000" w:themeColor="text1"/>
        </w:rPr>
        <w:t>(</w:t>
      </w:r>
      <w:r w:rsidR="00FC65E4">
        <w:rPr>
          <w:bCs/>
          <w:color w:val="000000" w:themeColor="text1"/>
        </w:rPr>
        <w:t>mine has 2</w:t>
      </w:r>
      <w:r w:rsidR="000E7DAA">
        <w:rPr>
          <w:bCs/>
          <w:color w:val="000000" w:themeColor="text1"/>
        </w:rPr>
        <w:t xml:space="preserve">) bringing up the total moving parts to 3 compared to the piston engines </w:t>
      </w:r>
      <w:r w:rsidR="00160FD4">
        <w:rPr>
          <w:bCs/>
          <w:color w:val="000000" w:themeColor="text1"/>
        </w:rPr>
        <w:t>18 or so parts</w:t>
      </w:r>
      <w:r w:rsidR="00EF5BFA">
        <w:rPr>
          <w:bCs/>
          <w:color w:val="000000" w:themeColor="text1"/>
        </w:rPr>
        <w:t xml:space="preserve"> </w:t>
      </w:r>
      <w:r w:rsidR="008452FC">
        <w:rPr>
          <w:bCs/>
          <w:color w:val="000000" w:themeColor="text1"/>
        </w:rPr>
        <w:t>(ibid.)</w:t>
      </w:r>
      <w:r w:rsidR="00160FD4">
        <w:rPr>
          <w:bCs/>
          <w:color w:val="000000" w:themeColor="text1"/>
        </w:rPr>
        <w:t xml:space="preserve">. </w:t>
      </w:r>
      <w:r w:rsidR="008C6EBB">
        <w:rPr>
          <w:bCs/>
          <w:color w:val="000000" w:themeColor="text1"/>
        </w:rPr>
        <w:t xml:space="preserve">This </w:t>
      </w:r>
      <w:r w:rsidR="001F526C">
        <w:rPr>
          <w:bCs/>
          <w:color w:val="000000" w:themeColor="text1"/>
        </w:rPr>
        <w:t xml:space="preserve">makes it seem like the rotary engine is the clear winner in ease of maintenance and repair, but this criterion </w:t>
      </w:r>
      <w:r w:rsidR="008F30F5">
        <w:rPr>
          <w:bCs/>
          <w:color w:val="000000" w:themeColor="text1"/>
        </w:rPr>
        <w:t xml:space="preserve">is more complex than that. While the piston engine has many more possible points of failure, they are all easier to access </w:t>
      </w:r>
      <w:r w:rsidR="00A06369">
        <w:rPr>
          <w:bCs/>
          <w:color w:val="000000" w:themeColor="text1"/>
        </w:rPr>
        <w:t xml:space="preserve">when compared to what can go wrong with a rotary. </w:t>
      </w:r>
      <w:r w:rsidR="00EC5F35">
        <w:rPr>
          <w:bCs/>
          <w:color w:val="000000" w:themeColor="text1"/>
        </w:rPr>
        <w:t xml:space="preserve">The most common point of failure on the rotary </w:t>
      </w:r>
      <w:r w:rsidR="0088513F">
        <w:rPr>
          <w:bCs/>
          <w:color w:val="000000" w:themeColor="text1"/>
        </w:rPr>
        <w:t xml:space="preserve">has to do with the apex seals, they are </w:t>
      </w:r>
      <w:r w:rsidR="00E13E03">
        <w:rPr>
          <w:bCs/>
          <w:color w:val="000000" w:themeColor="text1"/>
        </w:rPr>
        <w:t>placed at the 3 points of the</w:t>
      </w:r>
      <w:r w:rsidR="000C7C55">
        <w:rPr>
          <w:bCs/>
          <w:color w:val="000000" w:themeColor="text1"/>
        </w:rPr>
        <w:t xml:space="preserve"> triangular shaped rotor</w:t>
      </w:r>
      <w:r w:rsidR="004E726A">
        <w:rPr>
          <w:bCs/>
          <w:color w:val="000000" w:themeColor="text1"/>
        </w:rPr>
        <w:t>. These seals have a tendency to stop sealing</w:t>
      </w:r>
      <w:r w:rsidR="00225152">
        <w:rPr>
          <w:bCs/>
          <w:color w:val="000000" w:themeColor="text1"/>
        </w:rPr>
        <w:t xml:space="preserve"> very well and the only way to access them is to take apart the entire engine to replace them.</w:t>
      </w:r>
      <w:r w:rsidR="00863F37">
        <w:rPr>
          <w:bCs/>
          <w:color w:val="000000" w:themeColor="text1"/>
        </w:rPr>
        <w:t xml:space="preserve"> </w:t>
      </w:r>
      <w:commentRangeStart w:id="14"/>
      <w:r w:rsidR="00863F37">
        <w:rPr>
          <w:bCs/>
          <w:color w:val="000000" w:themeColor="text1"/>
        </w:rPr>
        <w:t>Even</w:t>
      </w:r>
      <w:r w:rsidR="005A12B5">
        <w:rPr>
          <w:bCs/>
          <w:color w:val="000000" w:themeColor="text1"/>
        </w:rPr>
        <w:t xml:space="preserve"> </w:t>
      </w:r>
      <w:r w:rsidR="009264D6">
        <w:rPr>
          <w:bCs/>
          <w:color w:val="000000" w:themeColor="text1"/>
        </w:rPr>
        <w:t xml:space="preserve">though </w:t>
      </w:r>
      <w:r w:rsidR="008452FC">
        <w:rPr>
          <w:bCs/>
          <w:color w:val="000000" w:themeColor="text1"/>
        </w:rPr>
        <w:t>it’s</w:t>
      </w:r>
      <w:r w:rsidR="009264D6">
        <w:rPr>
          <w:bCs/>
          <w:color w:val="000000" w:themeColor="text1"/>
        </w:rPr>
        <w:t xml:space="preserve"> easier to rebuild a rotary </w:t>
      </w:r>
      <w:r w:rsidR="009264D6">
        <w:rPr>
          <w:bCs/>
          <w:color w:val="000000" w:themeColor="text1"/>
        </w:rPr>
        <w:lastRenderedPageBreak/>
        <w:t xml:space="preserve">engine than it is a piston engine, due to the fact that </w:t>
      </w:r>
      <w:r w:rsidR="009A5C4E">
        <w:rPr>
          <w:bCs/>
          <w:color w:val="000000" w:themeColor="text1"/>
        </w:rPr>
        <w:t xml:space="preserve">you don’t usually have to rebuild a piston engine </w:t>
      </w:r>
      <w:r w:rsidR="004521ED">
        <w:rPr>
          <w:bCs/>
          <w:color w:val="000000" w:themeColor="text1"/>
        </w:rPr>
        <w:t xml:space="preserve">they win this criterion. </w:t>
      </w:r>
      <w:commentRangeEnd w:id="14"/>
      <w:r w:rsidR="00831441">
        <w:rPr>
          <w:rStyle w:val="CommentReference"/>
        </w:rPr>
        <w:commentReference w:id="14"/>
      </w:r>
      <w:r w:rsidR="00122340">
        <w:rPr>
          <w:bCs/>
          <w:color w:val="000000" w:themeColor="text1"/>
        </w:rPr>
        <w:t xml:space="preserve">Essentially piston engines </w:t>
      </w:r>
      <w:r w:rsidR="00F035F0">
        <w:rPr>
          <w:bCs/>
          <w:color w:val="000000" w:themeColor="text1"/>
        </w:rPr>
        <w:t xml:space="preserve">have a </w:t>
      </w:r>
      <w:r w:rsidR="00C1126C">
        <w:rPr>
          <w:bCs/>
          <w:color w:val="000000" w:themeColor="text1"/>
        </w:rPr>
        <w:t xml:space="preserve">big </w:t>
      </w:r>
      <w:r w:rsidR="00F035F0">
        <w:rPr>
          <w:bCs/>
          <w:color w:val="000000" w:themeColor="text1"/>
        </w:rPr>
        <w:t>number</w:t>
      </w:r>
      <w:r w:rsidR="00122340">
        <w:rPr>
          <w:bCs/>
          <w:color w:val="000000" w:themeColor="text1"/>
        </w:rPr>
        <w:t xml:space="preserve"> of </w:t>
      </w:r>
      <w:r w:rsidR="00C1126C">
        <w:rPr>
          <w:bCs/>
          <w:color w:val="000000" w:themeColor="text1"/>
        </w:rPr>
        <w:t xml:space="preserve">small problems, while rotary engines have a small </w:t>
      </w:r>
      <w:r w:rsidR="00602EE1">
        <w:rPr>
          <w:bCs/>
          <w:color w:val="000000" w:themeColor="text1"/>
        </w:rPr>
        <w:t>number</w:t>
      </w:r>
      <w:r w:rsidR="00C1126C">
        <w:rPr>
          <w:bCs/>
          <w:color w:val="000000" w:themeColor="text1"/>
        </w:rPr>
        <w:t xml:space="preserve"> of big problems.</w:t>
      </w:r>
    </w:p>
    <w:p w14:paraId="76A23353" w14:textId="564DEB56" w:rsidR="004521ED" w:rsidRDefault="004521ED" w:rsidP="00091954">
      <w:pPr>
        <w:pBdr>
          <w:top w:val="nil"/>
          <w:left w:val="nil"/>
          <w:bottom w:val="nil"/>
          <w:right w:val="nil"/>
          <w:between w:val="nil"/>
        </w:pBdr>
        <w:rPr>
          <w:bCs/>
          <w:color w:val="000000" w:themeColor="text1"/>
        </w:rPr>
      </w:pPr>
      <w:r>
        <w:rPr>
          <w:bCs/>
          <w:color w:val="000000" w:themeColor="text1"/>
        </w:rPr>
        <w:tab/>
      </w:r>
      <w:commentRangeStart w:id="15"/>
      <w:r w:rsidR="007B435D">
        <w:rPr>
          <w:bCs/>
          <w:color w:val="000000" w:themeColor="text1"/>
        </w:rPr>
        <w:t>What the rotary engine lacks</w:t>
      </w:r>
      <w:r w:rsidR="006F0AF0">
        <w:rPr>
          <w:bCs/>
          <w:color w:val="000000" w:themeColor="text1"/>
        </w:rPr>
        <w:t xml:space="preserve"> </w:t>
      </w:r>
      <w:r w:rsidR="00A96F05">
        <w:rPr>
          <w:bCs/>
          <w:color w:val="000000" w:themeColor="text1"/>
        </w:rPr>
        <w:t>in</w:t>
      </w:r>
      <w:r w:rsidR="006F0AF0">
        <w:rPr>
          <w:bCs/>
          <w:color w:val="000000" w:themeColor="text1"/>
        </w:rPr>
        <w:t xml:space="preserve"> ease of maintenance</w:t>
      </w:r>
      <w:r w:rsidR="00A96F05">
        <w:rPr>
          <w:bCs/>
          <w:color w:val="000000" w:themeColor="text1"/>
        </w:rPr>
        <w:t xml:space="preserve"> it makes up for </w:t>
      </w:r>
      <w:r w:rsidR="00947245">
        <w:rPr>
          <w:bCs/>
          <w:color w:val="000000" w:themeColor="text1"/>
        </w:rPr>
        <w:t>with power.</w:t>
      </w:r>
      <w:commentRangeEnd w:id="15"/>
      <w:r w:rsidR="00351E03">
        <w:rPr>
          <w:rStyle w:val="CommentReference"/>
        </w:rPr>
        <w:commentReference w:id="15"/>
      </w:r>
      <w:r w:rsidR="00351E03">
        <w:rPr>
          <w:bCs/>
          <w:color w:val="000000" w:themeColor="text1"/>
        </w:rPr>
        <w:t xml:space="preserve"> </w:t>
      </w:r>
      <w:r w:rsidR="000E60C5">
        <w:rPr>
          <w:noProof/>
        </w:rPr>
        <w:drawing>
          <wp:anchor distT="0" distB="0" distL="114300" distR="114300" simplePos="0" relativeHeight="251658240" behindDoc="0" locked="0" layoutInCell="1" allowOverlap="1" wp14:anchorId="4E5215AB" wp14:editId="3FF7B205">
            <wp:simplePos x="0" y="0"/>
            <wp:positionH relativeFrom="column">
              <wp:posOffset>0</wp:posOffset>
            </wp:positionH>
            <wp:positionV relativeFrom="paragraph">
              <wp:posOffset>346710</wp:posOffset>
            </wp:positionV>
            <wp:extent cx="2371725" cy="3162300"/>
            <wp:effectExtent l="0" t="0" r="952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3162300"/>
                    </a:xfrm>
                    <a:prstGeom prst="rect">
                      <a:avLst/>
                    </a:prstGeom>
                    <a:noFill/>
                    <a:ln>
                      <a:noFill/>
                    </a:ln>
                  </pic:spPr>
                </pic:pic>
              </a:graphicData>
            </a:graphic>
          </wp:anchor>
        </w:drawing>
      </w:r>
      <w:r w:rsidR="000E60C5">
        <w:rPr>
          <w:bCs/>
          <w:color w:val="000000" w:themeColor="text1"/>
        </w:rPr>
        <w:t>As you can see in this image</w:t>
      </w:r>
      <w:r w:rsidR="0017135A">
        <w:rPr>
          <w:bCs/>
          <w:color w:val="000000" w:themeColor="text1"/>
        </w:rPr>
        <w:t xml:space="preserve"> the </w:t>
      </w:r>
      <w:r w:rsidR="00A14854">
        <w:rPr>
          <w:bCs/>
          <w:color w:val="000000" w:themeColor="text1"/>
        </w:rPr>
        <w:t xml:space="preserve">points of the rotor separate the </w:t>
      </w:r>
      <w:r w:rsidR="00632BEA">
        <w:rPr>
          <w:bCs/>
          <w:color w:val="000000" w:themeColor="text1"/>
        </w:rPr>
        <w:t>combustion chamber into three sections</w:t>
      </w:r>
      <w:r w:rsidR="00155773">
        <w:rPr>
          <w:bCs/>
          <w:color w:val="000000" w:themeColor="text1"/>
        </w:rPr>
        <w:t>, labeled 4</w:t>
      </w:r>
      <w:r w:rsidR="00602EE1">
        <w:rPr>
          <w:bCs/>
          <w:color w:val="000000" w:themeColor="text1"/>
        </w:rPr>
        <w:t xml:space="preserve"> (Wiki</w:t>
      </w:r>
      <w:r w:rsidR="007C22DD">
        <w:rPr>
          <w:bCs/>
          <w:color w:val="000000" w:themeColor="text1"/>
        </w:rPr>
        <w:t>m</w:t>
      </w:r>
      <w:r w:rsidR="00602EE1">
        <w:rPr>
          <w:bCs/>
          <w:color w:val="000000" w:themeColor="text1"/>
        </w:rPr>
        <w:t>edia Foundation</w:t>
      </w:r>
      <w:r w:rsidR="007C22DD">
        <w:rPr>
          <w:bCs/>
          <w:color w:val="000000" w:themeColor="text1"/>
        </w:rPr>
        <w:t>, 2023</w:t>
      </w:r>
      <w:r w:rsidR="00602EE1">
        <w:rPr>
          <w:bCs/>
          <w:color w:val="000000" w:themeColor="text1"/>
        </w:rPr>
        <w:t>)</w:t>
      </w:r>
      <w:r w:rsidR="00155773">
        <w:rPr>
          <w:bCs/>
          <w:color w:val="000000" w:themeColor="text1"/>
        </w:rPr>
        <w:t xml:space="preserve">. The blue region is air intake, the </w:t>
      </w:r>
      <w:r w:rsidR="00C4123A">
        <w:rPr>
          <w:bCs/>
          <w:color w:val="000000" w:themeColor="text1"/>
        </w:rPr>
        <w:t xml:space="preserve">darker red region is the ignition zone, and the </w:t>
      </w:r>
      <w:commentRangeStart w:id="16"/>
      <w:r w:rsidR="00C4123A">
        <w:rPr>
          <w:bCs/>
          <w:color w:val="000000" w:themeColor="text1"/>
        </w:rPr>
        <w:t>last</w:t>
      </w:r>
      <w:commentRangeEnd w:id="16"/>
      <w:r w:rsidR="00A52404">
        <w:rPr>
          <w:rStyle w:val="CommentReference"/>
        </w:rPr>
        <w:commentReference w:id="16"/>
      </w:r>
      <w:r w:rsidR="00C4123A">
        <w:rPr>
          <w:bCs/>
          <w:color w:val="000000" w:themeColor="text1"/>
        </w:rPr>
        <w:t xml:space="preserve"> region</w:t>
      </w:r>
      <w:r w:rsidR="00A33167">
        <w:rPr>
          <w:bCs/>
          <w:color w:val="000000" w:themeColor="text1"/>
        </w:rPr>
        <w:t xml:space="preserve"> is the exhaust. Because of this unique shape the engine is intaking</w:t>
      </w:r>
      <w:r w:rsidR="009E5293">
        <w:rPr>
          <w:bCs/>
          <w:color w:val="000000" w:themeColor="text1"/>
        </w:rPr>
        <w:t xml:space="preserve"> its </w:t>
      </w:r>
      <w:commentRangeStart w:id="17"/>
      <w:commentRangeStart w:id="18"/>
      <w:r w:rsidR="009E5293">
        <w:rPr>
          <w:bCs/>
          <w:color w:val="000000" w:themeColor="text1"/>
        </w:rPr>
        <w:t>air</w:t>
      </w:r>
      <w:r w:rsidR="002E29F4">
        <w:rPr>
          <w:bCs/>
          <w:color w:val="000000" w:themeColor="text1"/>
        </w:rPr>
        <w:t>,</w:t>
      </w:r>
      <w:r w:rsidR="00A33167">
        <w:rPr>
          <w:bCs/>
          <w:color w:val="000000" w:themeColor="text1"/>
        </w:rPr>
        <w:t xml:space="preserve"> </w:t>
      </w:r>
      <w:r w:rsidR="009E5293">
        <w:rPr>
          <w:bCs/>
          <w:color w:val="000000" w:themeColor="text1"/>
        </w:rPr>
        <w:t>fuel</w:t>
      </w:r>
      <w:r w:rsidR="002E29F4">
        <w:rPr>
          <w:bCs/>
          <w:color w:val="000000" w:themeColor="text1"/>
        </w:rPr>
        <w:t>,</w:t>
      </w:r>
      <w:r w:rsidR="009E5293">
        <w:rPr>
          <w:bCs/>
          <w:color w:val="000000" w:themeColor="text1"/>
        </w:rPr>
        <w:t xml:space="preserve"> </w:t>
      </w:r>
      <w:r w:rsidR="002E29F4">
        <w:rPr>
          <w:bCs/>
          <w:color w:val="000000" w:themeColor="text1"/>
        </w:rPr>
        <w:t>and</w:t>
      </w:r>
      <w:r w:rsidR="009E5293">
        <w:rPr>
          <w:bCs/>
          <w:color w:val="000000" w:themeColor="text1"/>
        </w:rPr>
        <w:t xml:space="preserve"> oil </w:t>
      </w:r>
      <w:commentRangeEnd w:id="17"/>
      <w:r w:rsidR="002E29F4">
        <w:rPr>
          <w:rStyle w:val="CommentReference"/>
        </w:rPr>
        <w:commentReference w:id="17"/>
      </w:r>
      <w:commentRangeEnd w:id="18"/>
      <w:r w:rsidR="005C2F3B">
        <w:rPr>
          <w:rStyle w:val="CommentReference"/>
        </w:rPr>
        <w:commentReference w:id="18"/>
      </w:r>
      <w:r w:rsidR="009E5293">
        <w:rPr>
          <w:bCs/>
          <w:color w:val="000000" w:themeColor="text1"/>
        </w:rPr>
        <w:t>mixture</w:t>
      </w:r>
      <w:r w:rsidR="00A33167">
        <w:rPr>
          <w:bCs/>
          <w:color w:val="000000" w:themeColor="text1"/>
        </w:rPr>
        <w:t xml:space="preserve"> at the same time </w:t>
      </w:r>
      <w:r w:rsidR="009E5293">
        <w:rPr>
          <w:bCs/>
          <w:color w:val="000000" w:themeColor="text1"/>
        </w:rPr>
        <w:t xml:space="preserve">as it is </w:t>
      </w:r>
      <w:r w:rsidR="00DF1F5B">
        <w:rPr>
          <w:bCs/>
          <w:color w:val="000000" w:themeColor="text1"/>
        </w:rPr>
        <w:t xml:space="preserve">compressing and </w:t>
      </w:r>
      <w:r w:rsidR="009E5293">
        <w:rPr>
          <w:bCs/>
          <w:color w:val="000000" w:themeColor="text1"/>
        </w:rPr>
        <w:t>igniting</w:t>
      </w:r>
      <w:r w:rsidR="005C2F3B">
        <w:rPr>
          <w:bCs/>
          <w:color w:val="000000" w:themeColor="text1"/>
        </w:rPr>
        <w:t>, this m</w:t>
      </w:r>
      <w:r w:rsidR="00B655EF">
        <w:rPr>
          <w:bCs/>
          <w:color w:val="000000" w:themeColor="text1"/>
        </w:rPr>
        <w:t xml:space="preserve">eans the rotary engine displaces twice as much fuel as </w:t>
      </w:r>
      <w:r w:rsidR="00B00693">
        <w:rPr>
          <w:bCs/>
          <w:color w:val="000000" w:themeColor="text1"/>
        </w:rPr>
        <w:t xml:space="preserve">a piston engine of the same size. </w:t>
      </w:r>
      <w:commentRangeStart w:id="19"/>
      <w:r w:rsidR="002E2B14">
        <w:rPr>
          <w:bCs/>
          <w:color w:val="000000" w:themeColor="text1"/>
        </w:rPr>
        <w:t>This setup of intake and compression</w:t>
      </w:r>
      <w:r w:rsidR="0069248E">
        <w:rPr>
          <w:bCs/>
          <w:color w:val="000000" w:themeColor="text1"/>
        </w:rPr>
        <w:t xml:space="preserve"> and ignition</w:t>
      </w:r>
      <w:r w:rsidR="004A0FF0">
        <w:rPr>
          <w:bCs/>
          <w:color w:val="000000" w:themeColor="text1"/>
        </w:rPr>
        <w:t xml:space="preserve"> </w:t>
      </w:r>
      <w:commentRangeEnd w:id="19"/>
      <w:r w:rsidR="0069248E">
        <w:rPr>
          <w:rStyle w:val="CommentReference"/>
        </w:rPr>
        <w:commentReference w:id="19"/>
      </w:r>
      <w:r w:rsidR="004A0FF0">
        <w:rPr>
          <w:bCs/>
          <w:color w:val="000000" w:themeColor="text1"/>
        </w:rPr>
        <w:t xml:space="preserve">also means that </w:t>
      </w:r>
      <w:r w:rsidR="00600358">
        <w:rPr>
          <w:bCs/>
          <w:color w:val="000000" w:themeColor="text1"/>
        </w:rPr>
        <w:t xml:space="preserve">it does what the standard 4-stroke piston engine does in half the rotations. </w:t>
      </w:r>
      <w:r w:rsidR="00A345EC">
        <w:rPr>
          <w:bCs/>
          <w:color w:val="000000" w:themeColor="text1"/>
        </w:rPr>
        <w:t xml:space="preserve">A piston starting fully extended must </w:t>
      </w:r>
      <w:r w:rsidR="00DE2535">
        <w:rPr>
          <w:bCs/>
          <w:color w:val="000000" w:themeColor="text1"/>
        </w:rPr>
        <w:t xml:space="preserve">sink down to intake the oxygen fuel mixture, then once it reaches the bottom of its range of motion it </w:t>
      </w:r>
      <w:r w:rsidR="00C962E5">
        <w:rPr>
          <w:bCs/>
          <w:color w:val="000000" w:themeColor="text1"/>
        </w:rPr>
        <w:t>returns back upwards to compress the mixture</w:t>
      </w:r>
      <w:r w:rsidR="00832ABA">
        <w:rPr>
          <w:bCs/>
          <w:color w:val="000000" w:themeColor="text1"/>
        </w:rPr>
        <w:t>, at the top of its reach the fuel mixture is ignited and the force of the explosion sends the piston down</w:t>
      </w:r>
      <w:r w:rsidR="001169A6">
        <w:rPr>
          <w:bCs/>
          <w:color w:val="000000" w:themeColor="text1"/>
        </w:rPr>
        <w:t>w</w:t>
      </w:r>
      <w:r w:rsidR="00832ABA">
        <w:rPr>
          <w:bCs/>
          <w:color w:val="000000" w:themeColor="text1"/>
        </w:rPr>
        <w:t>ards</w:t>
      </w:r>
      <w:r w:rsidR="001169A6">
        <w:rPr>
          <w:bCs/>
          <w:color w:val="000000" w:themeColor="text1"/>
        </w:rPr>
        <w:t xml:space="preserve">, at the end of this downwards trip it must return to the top to </w:t>
      </w:r>
      <w:r w:rsidR="00331BE3">
        <w:rPr>
          <w:bCs/>
          <w:color w:val="000000" w:themeColor="text1"/>
        </w:rPr>
        <w:t xml:space="preserve">push the burnt exhaust out of the cylinder. </w:t>
      </w:r>
      <w:r w:rsidR="00D6338D">
        <w:rPr>
          <w:bCs/>
          <w:color w:val="000000" w:themeColor="text1"/>
        </w:rPr>
        <w:t xml:space="preserve">Not only is this process </w:t>
      </w:r>
      <w:r w:rsidR="00C31952">
        <w:rPr>
          <w:bCs/>
          <w:color w:val="000000" w:themeColor="text1"/>
        </w:rPr>
        <w:t>slower and less efficient than the way the rotary engine</w:t>
      </w:r>
      <w:r w:rsidR="005F0CA4">
        <w:rPr>
          <w:bCs/>
          <w:color w:val="000000" w:themeColor="text1"/>
        </w:rPr>
        <w:t>s</w:t>
      </w:r>
      <w:r w:rsidR="00C31952">
        <w:rPr>
          <w:bCs/>
          <w:color w:val="000000" w:themeColor="text1"/>
        </w:rPr>
        <w:t xml:space="preserve">, </w:t>
      </w:r>
      <w:r w:rsidR="00B41913">
        <w:rPr>
          <w:bCs/>
          <w:color w:val="000000" w:themeColor="text1"/>
        </w:rPr>
        <w:t>but it</w:t>
      </w:r>
      <w:r w:rsidR="00C31952">
        <w:rPr>
          <w:bCs/>
          <w:color w:val="000000" w:themeColor="text1"/>
        </w:rPr>
        <w:t xml:space="preserve"> also introduces </w:t>
      </w:r>
      <w:r w:rsidR="005F0CA4">
        <w:rPr>
          <w:bCs/>
          <w:color w:val="000000" w:themeColor="text1"/>
        </w:rPr>
        <w:t>some major drawbacks that the rotary</w:t>
      </w:r>
      <w:r w:rsidR="00B41913">
        <w:rPr>
          <w:bCs/>
          <w:color w:val="000000" w:themeColor="text1"/>
        </w:rPr>
        <w:t xml:space="preserve"> engine does not have. When the piston reaches the apex of its movement it </w:t>
      </w:r>
      <w:r w:rsidR="007C22DD">
        <w:rPr>
          <w:bCs/>
          <w:color w:val="000000" w:themeColor="text1"/>
        </w:rPr>
        <w:t>must</w:t>
      </w:r>
      <w:r w:rsidR="00B41913">
        <w:rPr>
          <w:bCs/>
          <w:color w:val="000000" w:themeColor="text1"/>
        </w:rPr>
        <w:t xml:space="preserve"> come to a complete stop and then </w:t>
      </w:r>
      <w:r w:rsidR="008E6E09">
        <w:rPr>
          <w:bCs/>
          <w:color w:val="000000" w:themeColor="text1"/>
        </w:rPr>
        <w:t xml:space="preserve">start moving in the opposite direction, the rotor on the other hand smoothly rotates within its chamber without ever needing to do such a </w:t>
      </w:r>
      <w:r w:rsidR="008E6E09">
        <w:rPr>
          <w:bCs/>
          <w:color w:val="000000" w:themeColor="text1"/>
        </w:rPr>
        <w:lastRenderedPageBreak/>
        <w:t>thing. This makes the rotary engine run much smoother</w:t>
      </w:r>
      <w:r w:rsidR="00467314">
        <w:rPr>
          <w:bCs/>
          <w:color w:val="000000" w:themeColor="text1"/>
        </w:rPr>
        <w:t xml:space="preserve">, it also lets the rotary engine reach much higher RPMs. If you push a piston engine to </w:t>
      </w:r>
      <w:r w:rsidR="00706CAB">
        <w:rPr>
          <w:bCs/>
          <w:color w:val="000000" w:themeColor="text1"/>
        </w:rPr>
        <w:t xml:space="preserve">those higher RPMs you risk the piston not being able to </w:t>
      </w:r>
      <w:r w:rsidR="00A85337">
        <w:rPr>
          <w:bCs/>
          <w:color w:val="000000" w:themeColor="text1"/>
        </w:rPr>
        <w:t>come to a stop</w:t>
      </w:r>
      <w:r w:rsidR="007C22DD">
        <w:rPr>
          <w:bCs/>
          <w:color w:val="000000" w:themeColor="text1"/>
        </w:rPr>
        <w:t xml:space="preserve"> due to inertia</w:t>
      </w:r>
      <w:r w:rsidR="00A85337">
        <w:rPr>
          <w:bCs/>
          <w:color w:val="000000" w:themeColor="text1"/>
        </w:rPr>
        <w:t xml:space="preserve"> and it can break from all that force, a rotary engine can easily hit those higher RPMs and it is actually </w:t>
      </w:r>
      <w:r w:rsidR="0047180C">
        <w:rPr>
          <w:bCs/>
          <w:color w:val="000000" w:themeColor="text1"/>
        </w:rPr>
        <w:t>required for routine cleaning of the combustion chamber.</w:t>
      </w:r>
      <w:r w:rsidR="00921CD2">
        <w:rPr>
          <w:bCs/>
          <w:color w:val="000000" w:themeColor="text1"/>
        </w:rPr>
        <w:t xml:space="preserve"> </w:t>
      </w:r>
    </w:p>
    <w:p w14:paraId="47F9E06B" w14:textId="19BFBE7B" w:rsidR="00300B70" w:rsidRDefault="00300B70" w:rsidP="00091954">
      <w:pPr>
        <w:pBdr>
          <w:top w:val="nil"/>
          <w:left w:val="nil"/>
          <w:bottom w:val="nil"/>
          <w:right w:val="nil"/>
          <w:between w:val="nil"/>
        </w:pBdr>
        <w:rPr>
          <w:bCs/>
          <w:color w:val="000000" w:themeColor="text1"/>
        </w:rPr>
      </w:pPr>
      <w:r>
        <w:rPr>
          <w:bCs/>
          <w:color w:val="000000" w:themeColor="text1"/>
        </w:rPr>
        <w:tab/>
      </w:r>
      <w:r w:rsidR="004C7E33">
        <w:rPr>
          <w:bCs/>
          <w:color w:val="000000" w:themeColor="text1"/>
        </w:rPr>
        <w:t xml:space="preserve">The </w:t>
      </w:r>
      <w:r w:rsidR="007941E0">
        <w:rPr>
          <w:bCs/>
          <w:color w:val="000000" w:themeColor="text1"/>
        </w:rPr>
        <w:t xml:space="preserve">combustion process </w:t>
      </w:r>
      <w:r w:rsidR="00396A84">
        <w:rPr>
          <w:bCs/>
          <w:color w:val="000000" w:themeColor="text1"/>
        </w:rPr>
        <w:t xml:space="preserve">in a rotary engine </w:t>
      </w:r>
      <w:r w:rsidR="007941E0">
        <w:rPr>
          <w:bCs/>
          <w:color w:val="000000" w:themeColor="text1"/>
        </w:rPr>
        <w:t xml:space="preserve">leads to a significant amount of unburnt fuel due to the </w:t>
      </w:r>
      <w:r w:rsidR="00A538E7">
        <w:rPr>
          <w:bCs/>
          <w:color w:val="000000" w:themeColor="text1"/>
        </w:rPr>
        <w:t>chamber’s shape and motion</w:t>
      </w:r>
      <w:r w:rsidR="00034BC7">
        <w:rPr>
          <w:bCs/>
          <w:color w:val="000000" w:themeColor="text1"/>
        </w:rPr>
        <w:t xml:space="preserve">. When the chamber is getting ignited at its most compressed the </w:t>
      </w:r>
      <w:r w:rsidR="0054004A">
        <w:rPr>
          <w:bCs/>
          <w:color w:val="000000" w:themeColor="text1"/>
        </w:rPr>
        <w:t>chamber is a very long and thin shape</w:t>
      </w:r>
      <w:r w:rsidR="00C53FE6">
        <w:rPr>
          <w:bCs/>
          <w:color w:val="000000" w:themeColor="text1"/>
        </w:rPr>
        <w:t xml:space="preserve">, this means the flame must </w:t>
      </w:r>
      <w:r w:rsidR="0014066C">
        <w:rPr>
          <w:bCs/>
          <w:color w:val="000000" w:themeColor="text1"/>
        </w:rPr>
        <w:t>essentially travel along a line</w:t>
      </w:r>
      <w:r w:rsidR="0094469D">
        <w:rPr>
          <w:bCs/>
          <w:color w:val="000000" w:themeColor="text1"/>
        </w:rPr>
        <w:t>,</w:t>
      </w:r>
      <w:r w:rsidR="00E61DF6">
        <w:rPr>
          <w:bCs/>
          <w:color w:val="000000" w:themeColor="text1"/>
        </w:rPr>
        <w:t xml:space="preserve"> </w:t>
      </w:r>
      <w:commentRangeStart w:id="20"/>
      <w:r w:rsidR="0094469D">
        <w:rPr>
          <w:bCs/>
          <w:color w:val="000000" w:themeColor="text1"/>
        </w:rPr>
        <w:t xml:space="preserve">this </w:t>
      </w:r>
      <w:r w:rsidR="007541F6">
        <w:rPr>
          <w:bCs/>
          <w:color w:val="000000" w:themeColor="text1"/>
        </w:rPr>
        <w:t>fire spread process</w:t>
      </w:r>
      <w:r w:rsidR="00E61DF6">
        <w:rPr>
          <w:bCs/>
          <w:color w:val="000000" w:themeColor="text1"/>
        </w:rPr>
        <w:t xml:space="preserve"> slower than </w:t>
      </w:r>
      <w:r w:rsidR="0094469D">
        <w:rPr>
          <w:bCs/>
          <w:color w:val="000000" w:themeColor="text1"/>
        </w:rPr>
        <w:t>in a piston engine</w:t>
      </w:r>
      <w:commentRangeEnd w:id="20"/>
      <w:r w:rsidR="007541F6">
        <w:rPr>
          <w:bCs/>
          <w:color w:val="000000" w:themeColor="text1"/>
        </w:rPr>
        <w:t xml:space="preserve"> due to this difference in shape</w:t>
      </w:r>
      <w:r w:rsidR="009A210B">
        <w:rPr>
          <w:rStyle w:val="CommentReference"/>
        </w:rPr>
        <w:commentReference w:id="20"/>
      </w:r>
      <w:r w:rsidR="009A210B">
        <w:rPr>
          <w:bCs/>
          <w:color w:val="000000" w:themeColor="text1"/>
        </w:rPr>
        <w:t xml:space="preserve">. </w:t>
      </w:r>
      <w:r w:rsidR="00D3692C">
        <w:rPr>
          <w:bCs/>
          <w:color w:val="000000" w:themeColor="text1"/>
        </w:rPr>
        <w:t>Th</w:t>
      </w:r>
      <w:r w:rsidR="009C656B">
        <w:rPr>
          <w:bCs/>
          <w:color w:val="000000" w:themeColor="text1"/>
        </w:rPr>
        <w:t>is long thin shape also means that there is much more exposed surface area</w:t>
      </w:r>
      <w:r w:rsidR="001B685B">
        <w:rPr>
          <w:bCs/>
          <w:color w:val="000000" w:themeColor="text1"/>
        </w:rPr>
        <w:t xml:space="preserve">, the engine loses a lot of heat energy due to this. </w:t>
      </w:r>
      <w:r w:rsidR="00B90D9A">
        <w:rPr>
          <w:bCs/>
          <w:color w:val="000000" w:themeColor="text1"/>
        </w:rPr>
        <w:t xml:space="preserve">My 1985 RX-7 </w:t>
      </w:r>
      <w:r w:rsidR="006B2867">
        <w:rPr>
          <w:bCs/>
          <w:color w:val="000000" w:themeColor="text1"/>
        </w:rPr>
        <w:t xml:space="preserve">on average gets 14 to 17 miles per gallon, </w:t>
      </w:r>
      <w:commentRangeStart w:id="21"/>
      <w:r w:rsidR="006B2867">
        <w:rPr>
          <w:bCs/>
          <w:color w:val="000000" w:themeColor="text1"/>
        </w:rPr>
        <w:t xml:space="preserve">a </w:t>
      </w:r>
      <w:r w:rsidR="00C407CE">
        <w:rPr>
          <w:bCs/>
          <w:color w:val="000000" w:themeColor="text1"/>
        </w:rPr>
        <w:t>1985 mk2</w:t>
      </w:r>
      <w:r w:rsidR="004426D9">
        <w:rPr>
          <w:bCs/>
          <w:color w:val="000000" w:themeColor="text1"/>
        </w:rPr>
        <w:t xml:space="preserve"> Toyota Supra gets about</w:t>
      </w:r>
      <w:r w:rsidR="000567B9">
        <w:rPr>
          <w:bCs/>
          <w:color w:val="000000" w:themeColor="text1"/>
        </w:rPr>
        <w:t xml:space="preserve"> 18 to</w:t>
      </w:r>
      <w:commentRangeStart w:id="22"/>
      <w:commentRangeStart w:id="23"/>
      <w:r w:rsidR="004426D9">
        <w:rPr>
          <w:bCs/>
          <w:color w:val="000000" w:themeColor="text1"/>
        </w:rPr>
        <w:t xml:space="preserve"> 19 miles per gallon</w:t>
      </w:r>
      <w:commentRangeEnd w:id="22"/>
      <w:r w:rsidR="00566ED3">
        <w:rPr>
          <w:rStyle w:val="CommentReference"/>
        </w:rPr>
        <w:commentReference w:id="22"/>
      </w:r>
      <w:commentRangeEnd w:id="23"/>
      <w:r w:rsidR="00464923">
        <w:rPr>
          <w:rStyle w:val="CommentReference"/>
        </w:rPr>
        <w:commentReference w:id="23"/>
      </w:r>
      <w:commentRangeEnd w:id="21"/>
      <w:r w:rsidR="008632F3">
        <w:rPr>
          <w:rStyle w:val="CommentReference"/>
        </w:rPr>
        <w:commentReference w:id="21"/>
      </w:r>
      <w:r w:rsidR="00464923">
        <w:rPr>
          <w:bCs/>
          <w:color w:val="000000" w:themeColor="text1"/>
        </w:rPr>
        <w:t xml:space="preserve">. To get the 17 miles per gallon I had to do a lot of coasting and </w:t>
      </w:r>
      <w:r w:rsidR="000E3A52">
        <w:rPr>
          <w:bCs/>
          <w:color w:val="000000" w:themeColor="text1"/>
        </w:rPr>
        <w:t>fuel-efficient</w:t>
      </w:r>
      <w:r w:rsidR="00464923">
        <w:rPr>
          <w:bCs/>
          <w:color w:val="000000" w:themeColor="text1"/>
        </w:rPr>
        <w:t xml:space="preserve"> driving</w:t>
      </w:r>
      <w:r w:rsidR="000E3A52">
        <w:rPr>
          <w:bCs/>
          <w:color w:val="000000" w:themeColor="text1"/>
        </w:rPr>
        <w:t>.</w:t>
      </w:r>
      <w:r w:rsidR="00592076">
        <w:rPr>
          <w:bCs/>
          <w:color w:val="000000" w:themeColor="text1"/>
        </w:rPr>
        <w:t xml:space="preserve"> </w:t>
      </w:r>
      <w:r w:rsidR="00714AA9">
        <w:rPr>
          <w:bCs/>
          <w:color w:val="000000" w:themeColor="text1"/>
        </w:rPr>
        <w:t>Overall,</w:t>
      </w:r>
      <w:r w:rsidR="00743B7B">
        <w:rPr>
          <w:bCs/>
          <w:color w:val="000000" w:themeColor="text1"/>
        </w:rPr>
        <w:t xml:space="preserve"> this leaves the rotary engine with a very poor fuel economy. </w:t>
      </w:r>
      <w:r w:rsidR="00714AA9">
        <w:rPr>
          <w:bCs/>
          <w:color w:val="000000" w:themeColor="text1"/>
        </w:rPr>
        <w:t>Although this is something we have the technology to improve, we have</w:t>
      </w:r>
      <w:r w:rsidR="005C357A">
        <w:rPr>
          <w:bCs/>
          <w:color w:val="000000" w:themeColor="text1"/>
        </w:rPr>
        <w:t xml:space="preserve"> the technology to recycle the unburnt fuel back into the system</w:t>
      </w:r>
      <w:r w:rsidR="009866D3">
        <w:rPr>
          <w:bCs/>
          <w:color w:val="000000" w:themeColor="text1"/>
        </w:rPr>
        <w:t>. The rotary engine is an underdeveloped</w:t>
      </w:r>
      <w:r w:rsidR="00281220">
        <w:rPr>
          <w:bCs/>
          <w:color w:val="000000" w:themeColor="text1"/>
        </w:rPr>
        <w:t xml:space="preserve"> and underused</w:t>
      </w:r>
      <w:r w:rsidR="009866D3">
        <w:rPr>
          <w:bCs/>
          <w:color w:val="000000" w:themeColor="text1"/>
        </w:rPr>
        <w:t xml:space="preserve"> </w:t>
      </w:r>
      <w:r w:rsidR="00AB6B5A">
        <w:rPr>
          <w:bCs/>
          <w:color w:val="000000" w:themeColor="text1"/>
        </w:rPr>
        <w:t xml:space="preserve">technology and with modern </w:t>
      </w:r>
      <w:r w:rsidR="009638BA">
        <w:rPr>
          <w:bCs/>
          <w:color w:val="000000" w:themeColor="text1"/>
        </w:rPr>
        <w:t xml:space="preserve">techniques and some </w:t>
      </w:r>
      <w:r w:rsidR="000C48EC">
        <w:rPr>
          <w:bCs/>
          <w:color w:val="000000" w:themeColor="text1"/>
        </w:rPr>
        <w:t>much-needed</w:t>
      </w:r>
      <w:r w:rsidR="009638BA">
        <w:rPr>
          <w:bCs/>
          <w:color w:val="000000" w:themeColor="text1"/>
        </w:rPr>
        <w:t xml:space="preserve"> attention and development I am confident that </w:t>
      </w:r>
      <w:r w:rsidR="002C468E">
        <w:rPr>
          <w:bCs/>
          <w:color w:val="000000" w:themeColor="text1"/>
        </w:rPr>
        <w:t>a rotary engine with comparable fuel economy is attainable.</w:t>
      </w:r>
      <w:r w:rsidR="00281220">
        <w:rPr>
          <w:bCs/>
          <w:color w:val="000000" w:themeColor="text1"/>
        </w:rPr>
        <w:t xml:space="preserve"> </w:t>
      </w:r>
      <w:r w:rsidR="000C48EC">
        <w:rPr>
          <w:bCs/>
          <w:color w:val="000000" w:themeColor="text1"/>
        </w:rPr>
        <w:t>One of the</w:t>
      </w:r>
      <w:r w:rsidR="00793E2C">
        <w:rPr>
          <w:bCs/>
          <w:color w:val="000000" w:themeColor="text1"/>
        </w:rPr>
        <w:t xml:space="preserve"> possible</w:t>
      </w:r>
      <w:r w:rsidR="000C48EC">
        <w:rPr>
          <w:bCs/>
          <w:color w:val="000000" w:themeColor="text1"/>
        </w:rPr>
        <w:t xml:space="preserve"> solutions</w:t>
      </w:r>
      <w:r w:rsidR="00793E2C">
        <w:rPr>
          <w:bCs/>
          <w:color w:val="000000" w:themeColor="text1"/>
        </w:rPr>
        <w:t xml:space="preserve"> to this issue is laser ignition, in 2021 Mazda ran a study </w:t>
      </w:r>
      <w:r w:rsidR="005F0A32">
        <w:rPr>
          <w:bCs/>
          <w:color w:val="000000" w:themeColor="text1"/>
        </w:rPr>
        <w:t xml:space="preserve">using lasers to ignite different fuel mixtures and found that it did indeed improve fuel </w:t>
      </w:r>
      <w:r w:rsidR="00063C53">
        <w:rPr>
          <w:bCs/>
          <w:color w:val="000000" w:themeColor="text1"/>
        </w:rPr>
        <w:t>efficiency.</w:t>
      </w:r>
    </w:p>
    <w:p w14:paraId="0217F077" w14:textId="3731626C" w:rsidR="00065BAD" w:rsidRPr="007B5A17" w:rsidRDefault="00281220" w:rsidP="00091954">
      <w:pPr>
        <w:pBdr>
          <w:top w:val="nil"/>
          <w:left w:val="nil"/>
          <w:bottom w:val="nil"/>
          <w:right w:val="nil"/>
          <w:between w:val="nil"/>
        </w:pBdr>
        <w:rPr>
          <w:bCs/>
          <w:color w:val="000000" w:themeColor="text1"/>
        </w:rPr>
      </w:pPr>
      <w:r>
        <w:rPr>
          <w:bCs/>
          <w:color w:val="000000" w:themeColor="text1"/>
        </w:rPr>
        <w:tab/>
      </w:r>
      <w:r w:rsidR="008632F3">
        <w:rPr>
          <w:bCs/>
          <w:color w:val="000000" w:themeColor="text1"/>
        </w:rPr>
        <w:t>If you were to specifically seek out a car with</w:t>
      </w:r>
      <w:r w:rsidR="00E5311F">
        <w:rPr>
          <w:bCs/>
          <w:color w:val="000000" w:themeColor="text1"/>
        </w:rPr>
        <w:t xml:space="preserve"> a rotary engine</w:t>
      </w:r>
      <w:r w:rsidR="008B2810">
        <w:rPr>
          <w:bCs/>
          <w:color w:val="000000" w:themeColor="text1"/>
        </w:rPr>
        <w:t xml:space="preserve"> your only options would be retro cars or the newly released</w:t>
      </w:r>
      <w:r w:rsidR="00F10752">
        <w:rPr>
          <w:bCs/>
          <w:color w:val="000000" w:themeColor="text1"/>
        </w:rPr>
        <w:t xml:space="preserve"> </w:t>
      </w:r>
      <w:r w:rsidR="00446F67">
        <w:rPr>
          <w:bCs/>
          <w:color w:val="000000" w:themeColor="text1"/>
        </w:rPr>
        <w:t>2023 Mazda MX-30</w:t>
      </w:r>
      <w:r w:rsidR="007B2B1B">
        <w:rPr>
          <w:bCs/>
          <w:color w:val="000000" w:themeColor="text1"/>
        </w:rPr>
        <w:t xml:space="preserve"> R-EV. The rotary engine in the latter being an optional </w:t>
      </w:r>
      <w:r w:rsidR="001B2427">
        <w:rPr>
          <w:bCs/>
          <w:color w:val="000000" w:themeColor="text1"/>
        </w:rPr>
        <w:t xml:space="preserve">range extender for the electric vehicle, and the former being very rare and generally unreliable due to age. </w:t>
      </w:r>
      <w:r w:rsidR="00997814">
        <w:rPr>
          <w:bCs/>
          <w:color w:val="000000" w:themeColor="text1"/>
        </w:rPr>
        <w:t xml:space="preserve">In the technologies current </w:t>
      </w:r>
      <w:r w:rsidR="005F541A">
        <w:rPr>
          <w:bCs/>
          <w:color w:val="000000" w:themeColor="text1"/>
        </w:rPr>
        <w:t>state,</w:t>
      </w:r>
      <w:r w:rsidR="00997814">
        <w:rPr>
          <w:bCs/>
          <w:color w:val="000000" w:themeColor="text1"/>
        </w:rPr>
        <w:t xml:space="preserve"> it wouldn’t be a stretch to say that the </w:t>
      </w:r>
      <w:r w:rsidR="00997814">
        <w:rPr>
          <w:bCs/>
          <w:color w:val="000000" w:themeColor="text1"/>
        </w:rPr>
        <w:lastRenderedPageBreak/>
        <w:t>rotary engine is objectively worse than its piston brother</w:t>
      </w:r>
      <w:r w:rsidR="005F541A">
        <w:rPr>
          <w:bCs/>
          <w:color w:val="000000" w:themeColor="text1"/>
        </w:rPr>
        <w:t xml:space="preserve">. That being said, the future of the rotary engine looks bright, technology has come a long way </w:t>
      </w:r>
      <w:r w:rsidR="007C10A9">
        <w:rPr>
          <w:bCs/>
          <w:color w:val="000000" w:themeColor="text1"/>
        </w:rPr>
        <w:t xml:space="preserve">and Mazda seems to be getting ready to give the </w:t>
      </w:r>
      <w:r w:rsidR="009361AC">
        <w:rPr>
          <w:bCs/>
          <w:color w:val="000000" w:themeColor="text1"/>
        </w:rPr>
        <w:t xml:space="preserve">technology another shot. </w:t>
      </w:r>
    </w:p>
    <w:p w14:paraId="4FEFDC96" w14:textId="77777777" w:rsidR="00B40C42" w:rsidRDefault="004445F1">
      <w:pPr>
        <w:pStyle w:val="Heading1"/>
        <w:pBdr>
          <w:top w:val="nil"/>
          <w:left w:val="nil"/>
          <w:bottom w:val="nil"/>
          <w:right w:val="nil"/>
          <w:between w:val="nil"/>
        </w:pBdr>
      </w:pPr>
      <w:bookmarkStart w:id="24" w:name="_z337ya" w:colFirst="0" w:colLast="0"/>
      <w:bookmarkEnd w:id="24"/>
      <w:r>
        <w:t>References</w:t>
      </w:r>
    </w:p>
    <w:p w14:paraId="7EF77F9B" w14:textId="7B608352" w:rsidR="00CC463D" w:rsidRDefault="00CC463D" w:rsidP="00CC463D">
      <w:pPr>
        <w:ind w:left="720" w:hanging="720"/>
      </w:pPr>
      <w:r w:rsidRPr="00770BD5">
        <w:t xml:space="preserve">Ferrara, M. (2021, March 3). Rotary vs Piston. DSPORT Magazine. Retrieved February 1, 2023, from https://dsportmag.com/the-tech/education/rotary-vs-piston/ </w:t>
      </w:r>
    </w:p>
    <w:p w14:paraId="4BBE94AA" w14:textId="5AA88AA7" w:rsidR="00CC463D" w:rsidRDefault="00CC463D" w:rsidP="00CC463D">
      <w:r w:rsidRPr="001A42A5">
        <w:t xml:space="preserve">Hege, J. B. (2007). </w:t>
      </w:r>
      <w:r w:rsidRPr="008060A4">
        <w:rPr>
          <w:i/>
          <w:iCs/>
        </w:rPr>
        <w:t xml:space="preserve">The </w:t>
      </w:r>
      <w:proofErr w:type="spellStart"/>
      <w:r w:rsidRPr="008060A4">
        <w:rPr>
          <w:i/>
          <w:iCs/>
        </w:rPr>
        <w:t>wankel</w:t>
      </w:r>
      <w:proofErr w:type="spellEnd"/>
      <w:r w:rsidRPr="008060A4">
        <w:rPr>
          <w:i/>
          <w:iCs/>
        </w:rPr>
        <w:t xml:space="preserve"> rotary engine: A history.</w:t>
      </w:r>
      <w:r w:rsidRPr="001A42A5">
        <w:t xml:space="preserve"> McFarland. </w:t>
      </w:r>
    </w:p>
    <w:p w14:paraId="406BD69B" w14:textId="62175B8D" w:rsidR="00CC463D" w:rsidRDefault="00CC463D" w:rsidP="00CC463D">
      <w:pPr>
        <w:ind w:left="720" w:hanging="720"/>
      </w:pPr>
      <w:r w:rsidRPr="00233636">
        <w:t>Holloway, H. (2013, July 15). Mazda's radical new Rotary Tech. Autocar. Retrieved February 8, 2023, from https://www.autocar.co.uk/car-news/motoring/mazdas-radical-new-rotary-tech</w:t>
      </w:r>
    </w:p>
    <w:p w14:paraId="3FEE4ECB" w14:textId="2F5F882A" w:rsidR="00962458" w:rsidRDefault="006C2FB7" w:rsidP="00962458">
      <w:proofErr w:type="spellStart"/>
      <w:r>
        <w:t>Mauck</w:t>
      </w:r>
      <w:proofErr w:type="spellEnd"/>
      <w:r>
        <w:t>, S.</w:t>
      </w:r>
      <w:r w:rsidR="00FA49E8">
        <w:t>,</w:t>
      </w:r>
      <w:r w:rsidR="00D74623">
        <w:t xml:space="preserve"> &amp;</w:t>
      </w:r>
      <w:r>
        <w:t xml:space="preserve"> </w:t>
      </w:r>
      <w:commentRangeStart w:id="25"/>
      <w:r>
        <w:t>Haynes</w:t>
      </w:r>
      <w:r w:rsidR="00AF6E18">
        <w:t xml:space="preserve"> J</w:t>
      </w:r>
      <w:r w:rsidR="005B2478">
        <w:t>.</w:t>
      </w:r>
      <w:r w:rsidR="00AF6E18">
        <w:t xml:space="preserve"> H</w:t>
      </w:r>
      <w:commentRangeEnd w:id="25"/>
      <w:r w:rsidR="007556CE">
        <w:rPr>
          <w:rStyle w:val="CommentReference"/>
        </w:rPr>
        <w:commentReference w:id="25"/>
      </w:r>
      <w:r w:rsidR="005B2478">
        <w:t>.</w:t>
      </w:r>
      <w:r w:rsidR="00D74623">
        <w:t xml:space="preserve"> (1986)</w:t>
      </w:r>
      <w:r w:rsidR="00AF6E18">
        <w:t xml:space="preserve">. </w:t>
      </w:r>
      <w:r w:rsidR="00B04EC3" w:rsidRPr="00EE6BD9">
        <w:rPr>
          <w:i/>
          <w:iCs/>
        </w:rPr>
        <w:t>Mazda</w:t>
      </w:r>
      <w:r w:rsidRPr="00EE6BD9">
        <w:rPr>
          <w:i/>
          <w:iCs/>
        </w:rPr>
        <w:t xml:space="preserve"> RX-7 </w:t>
      </w:r>
      <w:r w:rsidR="00962458" w:rsidRPr="00EE6BD9">
        <w:rPr>
          <w:i/>
          <w:iCs/>
        </w:rPr>
        <w:t>Owners Workshop Manual</w:t>
      </w:r>
      <w:r w:rsidR="00EE6BD9">
        <w:rPr>
          <w:i/>
          <w:iCs/>
        </w:rPr>
        <w:t>.</w:t>
      </w:r>
      <w:r w:rsidR="00EE6BD9">
        <w:t xml:space="preserve"> </w:t>
      </w:r>
      <w:r w:rsidR="00287FD6">
        <w:t>Haynes Pub. Group.</w:t>
      </w:r>
    </w:p>
    <w:p w14:paraId="21C53F4E" w14:textId="363C2043" w:rsidR="00CC463D" w:rsidRPr="00EE6BD9" w:rsidRDefault="00CC463D" w:rsidP="00CC463D">
      <w:pPr>
        <w:ind w:left="720" w:hanging="720"/>
      </w:pPr>
      <w:proofErr w:type="spellStart"/>
      <w:r w:rsidRPr="000424E2">
        <w:t>Nortex</w:t>
      </w:r>
      <w:proofErr w:type="spellEnd"/>
      <w:r w:rsidRPr="000424E2">
        <w:t xml:space="preserve"> Lube and Tune. (2018, October 26). What parts make up a car's engine. </w:t>
      </w:r>
      <w:proofErr w:type="spellStart"/>
      <w:r w:rsidRPr="000424E2">
        <w:t>Nortex</w:t>
      </w:r>
      <w:proofErr w:type="spellEnd"/>
      <w:r w:rsidRPr="000424E2">
        <w:t xml:space="preserve"> Lube and Tune. Retrieved February 7, 2023, from https://nortexlubeandtune.com/blog/what-parts-make-up-a-car-s-engine</w:t>
      </w:r>
    </w:p>
    <w:p w14:paraId="680A60A3" w14:textId="15532F96" w:rsidR="00F036FA" w:rsidRDefault="008060A4" w:rsidP="00321AEA">
      <w:pPr>
        <w:ind w:left="720" w:hanging="720"/>
      </w:pPr>
      <w:r>
        <w:t>Ohkubo</w:t>
      </w:r>
      <w:r w:rsidR="00A10881">
        <w:t>,</w:t>
      </w:r>
      <w:r>
        <w:t xml:space="preserve"> M.</w:t>
      </w:r>
      <w:r w:rsidR="00FA49E8">
        <w:t>,</w:t>
      </w:r>
      <w:r>
        <w:t xml:space="preserve"> </w:t>
      </w:r>
      <w:r w:rsidR="00A10881">
        <w:t>Tashima, S.</w:t>
      </w:r>
      <w:r w:rsidR="00FA49E8">
        <w:t>,</w:t>
      </w:r>
      <w:r w:rsidR="00A10881">
        <w:t xml:space="preserve"> </w:t>
      </w:r>
      <w:r w:rsidR="005D696C">
        <w:t>Shimizu, R.</w:t>
      </w:r>
      <w:r w:rsidR="00FA49E8">
        <w:t>,</w:t>
      </w:r>
      <w:r w:rsidR="005D696C">
        <w:t xml:space="preserve"> Fuse, S.</w:t>
      </w:r>
      <w:r w:rsidR="00FA49E8">
        <w:t>,</w:t>
      </w:r>
      <w:r w:rsidR="005D696C">
        <w:t xml:space="preserve"> </w:t>
      </w:r>
      <w:proofErr w:type="spellStart"/>
      <w:r w:rsidR="005D696C">
        <w:t>Ebino</w:t>
      </w:r>
      <w:proofErr w:type="spellEnd"/>
      <w:r w:rsidR="00663341">
        <w:t>,</w:t>
      </w:r>
      <w:r w:rsidR="005D696C">
        <w:t xml:space="preserve"> H</w:t>
      </w:r>
      <w:r>
        <w:t xml:space="preserve">. (2004). </w:t>
      </w:r>
      <w:r w:rsidR="00062BCE" w:rsidRPr="00062BCE">
        <w:rPr>
          <w:i/>
          <w:iCs/>
        </w:rPr>
        <w:t>Developed Technologies of the New</w:t>
      </w:r>
      <w:r w:rsidR="002164D8">
        <w:rPr>
          <w:i/>
          <w:iCs/>
        </w:rPr>
        <w:t xml:space="preserve"> </w:t>
      </w:r>
      <w:r w:rsidR="00062BCE" w:rsidRPr="00062BCE">
        <w:rPr>
          <w:i/>
          <w:iCs/>
        </w:rPr>
        <w:t>Rotary Engine (RENESIS)</w:t>
      </w:r>
      <w:r w:rsidR="00220716">
        <w:rPr>
          <w:i/>
          <w:iCs/>
        </w:rPr>
        <w:t xml:space="preserve">. </w:t>
      </w:r>
      <w:r w:rsidR="004F5C0C" w:rsidRPr="00220716">
        <w:t xml:space="preserve">(No. 2004-01-1790). SAE Technical </w:t>
      </w:r>
      <w:r w:rsidR="00220716" w:rsidRPr="00220716">
        <w:t>Paper.</w:t>
      </w:r>
      <w:r w:rsidR="009A0EB2">
        <w:t xml:space="preserve"> Retrieved from</w:t>
      </w:r>
      <w:r w:rsidR="00CC1BD6">
        <w:t xml:space="preserve"> </w:t>
      </w:r>
      <w:hyperlink r:id="rId11" w:history="1">
        <w:r w:rsidR="00CC463D" w:rsidRPr="000D32D8">
          <w:rPr>
            <w:rStyle w:val="Hyperlink"/>
          </w:rPr>
          <w:t>https://www.rx8club.com/attachments/rx-8-media-news-11/198516d1380086553-wanted-original-rx8-press-kit-information-new-rotary-eng.pdf</w:t>
        </w:r>
      </w:hyperlink>
    </w:p>
    <w:p w14:paraId="2D652A1F" w14:textId="51B3AE89" w:rsidR="00CC463D" w:rsidRPr="00062BCE" w:rsidRDefault="00CC463D" w:rsidP="00CC463D">
      <w:pPr>
        <w:ind w:left="720" w:hanging="720"/>
      </w:pPr>
      <w:r w:rsidRPr="00271CE5">
        <w:t xml:space="preserve">Rupp, S. (2022, January 21). Everything you need to know about LS, LSX, and </w:t>
      </w:r>
      <w:proofErr w:type="spellStart"/>
      <w:r w:rsidRPr="00271CE5">
        <w:t>Vortec</w:t>
      </w:r>
      <w:proofErr w:type="spellEnd"/>
      <w:r w:rsidRPr="00271CE5">
        <w:t xml:space="preserve"> engines: Specs, history, swaps, and more. </w:t>
      </w:r>
      <w:proofErr w:type="spellStart"/>
      <w:r w:rsidRPr="00271CE5">
        <w:t>MotorTrend</w:t>
      </w:r>
      <w:proofErr w:type="spellEnd"/>
      <w:r w:rsidRPr="00271CE5">
        <w:t>. Retrieved February 7, 2023, from https://www.motortrend.com/how-to/chevy-ls-lsx-lsa-engine-history/</w:t>
      </w:r>
    </w:p>
    <w:p w14:paraId="54C53DE1" w14:textId="7E415CA4" w:rsidR="00B40C42" w:rsidRDefault="002C6D75" w:rsidP="00321AEA">
      <w:pPr>
        <w:ind w:left="720" w:hanging="720"/>
      </w:pPr>
      <w:r w:rsidRPr="002C6D75">
        <w:t>Solomon, O. (2022, September 6). Rotary vs. Piston Engine – Pros and Cons. Rx Mechanic. Retrieved February 1, 2023, from https://rxmechanic.com/rotary-vs-piston-engine/</w:t>
      </w:r>
    </w:p>
    <w:p w14:paraId="2A83526B" w14:textId="59EBBCA9" w:rsidR="00271CE5" w:rsidRDefault="00CF5995" w:rsidP="00321AEA">
      <w:pPr>
        <w:ind w:left="720" w:hanging="720"/>
      </w:pPr>
      <w:commentRangeStart w:id="26"/>
      <w:r w:rsidRPr="00CF5995">
        <w:lastRenderedPageBreak/>
        <w:t>Wikimedia Foundation. (2023, February 3). General Motors LS-based small-block engine. Wikipedia. Retrieved February 7, 2023, from https://en.wikipedia.org/wiki/General_Motors_LS-based_small-block_engine</w:t>
      </w:r>
      <w:commentRangeEnd w:id="26"/>
      <w:r w:rsidR="00991A32">
        <w:rPr>
          <w:rStyle w:val="CommentReference"/>
        </w:rPr>
        <w:commentReference w:id="26"/>
      </w:r>
    </w:p>
    <w:p w14:paraId="4A5D6011" w14:textId="78D408EF" w:rsidR="000424E2" w:rsidRDefault="0017135A" w:rsidP="00321AEA">
      <w:pPr>
        <w:ind w:left="720" w:hanging="720"/>
      </w:pPr>
      <w:commentRangeStart w:id="27"/>
      <w:r w:rsidRPr="0017135A">
        <w:t xml:space="preserve">Wikimedia Foundation. (2023, February 3). Wankel engine. Wikipedia. Retrieved February 8, 2023, from </w:t>
      </w:r>
      <w:hyperlink r:id="rId12" w:history="1">
        <w:r w:rsidR="00233636" w:rsidRPr="00ED0D9E">
          <w:rPr>
            <w:rStyle w:val="Hyperlink"/>
          </w:rPr>
          <w:t>https://en.wikipedia.org/wiki/Wankel_engine</w:t>
        </w:r>
      </w:hyperlink>
      <w:commentRangeEnd w:id="27"/>
      <w:r>
        <w:rPr>
          <w:rStyle w:val="CommentReference"/>
        </w:rPr>
        <w:commentReference w:id="27"/>
      </w:r>
    </w:p>
    <w:sectPr w:rsidR="000424E2">
      <w:headerReference w:type="default" r:id="rId13"/>
      <w:headerReference w:type="firs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lex Bates" w:date="2023-02-08T19:21:00Z" w:initials="AB">
    <w:p w14:paraId="521D347D" w14:textId="77777777" w:rsidR="004C0977" w:rsidRDefault="004C0977" w:rsidP="00877064">
      <w:pPr>
        <w:pStyle w:val="CommentText"/>
      </w:pPr>
      <w:r>
        <w:rPr>
          <w:rStyle w:val="CommentReference"/>
        </w:rPr>
        <w:annotationRef/>
      </w:r>
      <w:r>
        <w:t>You may say repetitive, I say rhythmic</w:t>
      </w:r>
    </w:p>
  </w:comment>
  <w:comment w:id="10" w:author="Alex Bates" w:date="2023-02-08T19:21:00Z" w:initials="AB">
    <w:p w14:paraId="7AADB883" w14:textId="77777777" w:rsidR="004C0977" w:rsidRDefault="004C0977" w:rsidP="004D788A">
      <w:pPr>
        <w:pStyle w:val="CommentText"/>
      </w:pPr>
      <w:r>
        <w:rPr>
          <w:rStyle w:val="CommentReference"/>
        </w:rPr>
        <w:annotationRef/>
      </w:r>
      <w:r>
        <w:t>I may also be a fool</w:t>
      </w:r>
    </w:p>
  </w:comment>
  <w:comment w:id="11" w:author="Alex Bates" w:date="2023-02-07T20:24:00Z" w:initials="AB">
    <w:p w14:paraId="1C8FAEF6" w14:textId="1D67B71C" w:rsidR="007C79B8" w:rsidRDefault="007C79B8" w:rsidP="005A039B">
      <w:pPr>
        <w:pStyle w:val="CommentText"/>
      </w:pPr>
      <w:r>
        <w:rPr>
          <w:rStyle w:val="CommentReference"/>
        </w:rPr>
        <w:annotationRef/>
      </w:r>
      <w:r>
        <w:t>for?</w:t>
      </w:r>
    </w:p>
  </w:comment>
  <w:comment w:id="12" w:author="Alex Bates" w:date="2023-02-07T20:28:00Z" w:initials="AB">
    <w:p w14:paraId="6BB768D0" w14:textId="77777777" w:rsidR="00674734" w:rsidRDefault="00674734" w:rsidP="003729C7">
      <w:pPr>
        <w:pStyle w:val="CommentText"/>
      </w:pPr>
      <w:r>
        <w:rPr>
          <w:rStyle w:val="CommentReference"/>
        </w:rPr>
        <w:annotationRef/>
      </w:r>
      <w:r>
        <w:t>Classic ';' moment?</w:t>
      </w:r>
      <w:r>
        <w:br/>
        <w:t>I can never remember when to use it vs a ':'</w:t>
      </w:r>
    </w:p>
  </w:comment>
  <w:comment w:id="13" w:author="Alex Bates" w:date="2023-02-07T20:32:00Z" w:initials="AB">
    <w:p w14:paraId="725981E8" w14:textId="77777777" w:rsidR="00CF1FC5" w:rsidRDefault="00CF1FC5" w:rsidP="000D7154">
      <w:pPr>
        <w:pStyle w:val="CommentText"/>
      </w:pPr>
      <w:r>
        <w:rPr>
          <w:rStyle w:val="CommentReference"/>
        </w:rPr>
        <w:annotationRef/>
      </w:r>
      <w:r>
        <w:t>Reword so that every part is introduced before it is brought up in reference of what another part does</w:t>
      </w:r>
      <w:r>
        <w:br/>
        <w:t>Or remove the explanation of what each part is for (Prefer first option)</w:t>
      </w:r>
    </w:p>
  </w:comment>
  <w:comment w:id="14" w:author="Alex Bates" w:date="2023-02-07T21:09:00Z" w:initials="AB">
    <w:p w14:paraId="44E04451" w14:textId="77777777" w:rsidR="00831441" w:rsidRDefault="00831441" w:rsidP="00054300">
      <w:pPr>
        <w:pStyle w:val="CommentText"/>
      </w:pPr>
      <w:r>
        <w:rPr>
          <w:rStyle w:val="CommentReference"/>
        </w:rPr>
        <w:annotationRef/>
      </w:r>
      <w:r>
        <w:t>Maybe the subject of this paper shouldn't lose in the first paragraph</w:t>
      </w:r>
    </w:p>
  </w:comment>
  <w:comment w:id="15" w:author="Alex Bates" w:date="2023-02-08T19:20:00Z" w:initials="AB">
    <w:p w14:paraId="081DAA8D" w14:textId="77777777" w:rsidR="00351E03" w:rsidRDefault="00351E03" w:rsidP="0041284A">
      <w:pPr>
        <w:pStyle w:val="CommentText"/>
      </w:pPr>
      <w:r>
        <w:rPr>
          <w:rStyle w:val="CommentReference"/>
        </w:rPr>
        <w:annotationRef/>
      </w:r>
      <w:r>
        <w:t>Reword sentence, but keep the sentiment</w:t>
      </w:r>
    </w:p>
  </w:comment>
  <w:comment w:id="16" w:author="Alex Bates" w:date="2023-02-08T19:43:00Z" w:initials="AB">
    <w:p w14:paraId="6B4F03F1" w14:textId="77777777" w:rsidR="00A52404" w:rsidRDefault="00A52404" w:rsidP="00603427">
      <w:pPr>
        <w:pStyle w:val="CommentText"/>
      </w:pPr>
      <w:r>
        <w:rPr>
          <w:rStyle w:val="CommentReference"/>
        </w:rPr>
        <w:annotationRef/>
      </w:r>
      <w:r>
        <w:t>Is it pink or lighter red? I promise I'm not color blind, monitor color differences just make it hard to distinguish</w:t>
      </w:r>
    </w:p>
  </w:comment>
  <w:comment w:id="17" w:author="Alex Bates" w:date="2023-02-08T19:45:00Z" w:initials="AB">
    <w:p w14:paraId="113878E4" w14:textId="77777777" w:rsidR="002E29F4" w:rsidRDefault="002E29F4" w:rsidP="00557B11">
      <w:pPr>
        <w:pStyle w:val="CommentText"/>
      </w:pPr>
      <w:r>
        <w:rPr>
          <w:rStyle w:val="CommentReference"/>
        </w:rPr>
        <w:annotationRef/>
      </w:r>
      <w:r>
        <w:t>Short list, should commas be present?</w:t>
      </w:r>
    </w:p>
  </w:comment>
  <w:comment w:id="18" w:author="Alex Bates" w:date="2023-02-08T19:46:00Z" w:initials="AB">
    <w:p w14:paraId="14B38BC5" w14:textId="77777777" w:rsidR="005C2F3B" w:rsidRDefault="005C2F3B" w:rsidP="007318C3">
      <w:pPr>
        <w:pStyle w:val="CommentText"/>
      </w:pPr>
      <w:r>
        <w:rPr>
          <w:rStyle w:val="CommentReference"/>
        </w:rPr>
        <w:annotationRef/>
      </w:r>
      <w:r>
        <w:t>Word told me the oxford comma I put shouldn't.</w:t>
      </w:r>
      <w:r>
        <w:br/>
        <w:t>I also got bad vibes from it this time so I think it's right</w:t>
      </w:r>
    </w:p>
  </w:comment>
  <w:comment w:id="19" w:author="Alex Bates" w:date="2023-02-08T19:54:00Z" w:initials="AB">
    <w:p w14:paraId="67FF8C03" w14:textId="77777777" w:rsidR="0069248E" w:rsidRDefault="0069248E" w:rsidP="001C42D3">
      <w:pPr>
        <w:pStyle w:val="CommentText"/>
      </w:pPr>
      <w:r>
        <w:rPr>
          <w:rStyle w:val="CommentReference"/>
        </w:rPr>
        <w:annotationRef/>
      </w:r>
      <w:r>
        <w:t>This sounds like 3 things happening at once, but compression and ignition are essentially the same step.</w:t>
      </w:r>
      <w:r>
        <w:br/>
        <w:t>Intake is happening in one chamber, while compression and ignition is happening in another.</w:t>
      </w:r>
      <w:r>
        <w:br/>
        <w:t>Possibly I should just omit compression here</w:t>
      </w:r>
    </w:p>
  </w:comment>
  <w:comment w:id="20" w:author="Alex Bates" w:date="2023-02-08T20:20:00Z" w:initials="AB">
    <w:p w14:paraId="4447C86F" w14:textId="77777777" w:rsidR="009A210B" w:rsidRDefault="009A210B" w:rsidP="009F6AEA">
      <w:pPr>
        <w:pStyle w:val="CommentText"/>
      </w:pPr>
      <w:r>
        <w:rPr>
          <w:rStyle w:val="CommentReference"/>
        </w:rPr>
        <w:annotationRef/>
      </w:r>
      <w:r>
        <w:t>Why? Don't ask me, I'm not a piston engine expert. I've never owned a car with a piston. I'm the rotary guy</w:t>
      </w:r>
    </w:p>
  </w:comment>
  <w:comment w:id="22" w:author="Alex Bates" w:date="2023-02-08T20:29:00Z" w:initials="AB">
    <w:p w14:paraId="66D04C5A" w14:textId="77777777" w:rsidR="00566ED3" w:rsidRDefault="00566ED3" w:rsidP="001050D5">
      <w:pPr>
        <w:pStyle w:val="CommentText"/>
      </w:pPr>
      <w:r>
        <w:rPr>
          <w:rStyle w:val="CommentReference"/>
        </w:rPr>
        <w:annotationRef/>
      </w:r>
      <w:r>
        <w:t>This is generic internet stat. I would like to get the miles per gallon of my uncle's supra</w:t>
      </w:r>
    </w:p>
  </w:comment>
  <w:comment w:id="23" w:author="Alex Bates" w:date="2023-02-08T20:29:00Z" w:initials="AB">
    <w:p w14:paraId="275A3E73" w14:textId="77777777" w:rsidR="00464923" w:rsidRDefault="00464923">
      <w:pPr>
        <w:pStyle w:val="CommentText"/>
      </w:pPr>
      <w:r>
        <w:rPr>
          <w:rStyle w:val="CommentReference"/>
        </w:rPr>
        <w:annotationRef/>
      </w:r>
      <w:r>
        <w:t>Not citing in the actual paper because I plan to replace this data, but here's the link</w:t>
      </w:r>
    </w:p>
    <w:p w14:paraId="00711285" w14:textId="77777777" w:rsidR="00464923" w:rsidRDefault="00CC463D" w:rsidP="006E5D8F">
      <w:pPr>
        <w:pStyle w:val="CommentText"/>
      </w:pPr>
      <w:hyperlink r:id="rId1" w:history="1">
        <w:r w:rsidR="00464923" w:rsidRPr="006E5D8F">
          <w:rPr>
            <w:rStyle w:val="Hyperlink"/>
          </w:rPr>
          <w:t>https://www.fueleconomy.gov/feg/noframes/232.shtml</w:t>
        </w:r>
      </w:hyperlink>
    </w:p>
  </w:comment>
  <w:comment w:id="21" w:author="Alex Bates" w:date="2023-02-08T20:53:00Z" w:initials="AB">
    <w:p w14:paraId="64D81892" w14:textId="77777777" w:rsidR="008632F3" w:rsidRDefault="008632F3" w:rsidP="00257B10">
      <w:pPr>
        <w:pStyle w:val="CommentText"/>
      </w:pPr>
      <w:r>
        <w:rPr>
          <w:rStyle w:val="CommentReference"/>
        </w:rPr>
        <w:annotationRef/>
      </w:r>
      <w:r>
        <w:t>Specifically my uncle's Supra</w:t>
      </w:r>
    </w:p>
  </w:comment>
  <w:comment w:id="25" w:author="Alex Bates" w:date="2023-01-31T20:32:00Z" w:initials="AB">
    <w:p w14:paraId="2DE3C0A6" w14:textId="2988DE22" w:rsidR="007556CE" w:rsidRDefault="007556CE" w:rsidP="00D41B36">
      <w:pPr>
        <w:pStyle w:val="CommentText"/>
      </w:pPr>
      <w:r>
        <w:rPr>
          <w:rStyle w:val="CommentReference"/>
        </w:rPr>
        <w:annotationRef/>
      </w:r>
      <w:r>
        <w:t>Include middle initial?</w:t>
      </w:r>
      <w:r>
        <w:br/>
        <w:t>It's attributed to him as John H Haynes in the book</w:t>
      </w:r>
    </w:p>
  </w:comment>
  <w:comment w:id="26" w:author="Alex Bates" w:date="2023-02-08T19:23:00Z" w:initials="AB">
    <w:p w14:paraId="1A0AB1B0" w14:textId="77777777" w:rsidR="00991A32" w:rsidRDefault="00991A32" w:rsidP="00BE560B">
      <w:pPr>
        <w:pStyle w:val="CommentText"/>
      </w:pPr>
      <w:r>
        <w:rPr>
          <w:rStyle w:val="CommentReference"/>
        </w:rPr>
        <w:annotationRef/>
      </w:r>
      <w:r>
        <w:t>Does research I did, but didn't directly write about need to have citation? I assume so</w:t>
      </w:r>
    </w:p>
  </w:comment>
  <w:comment w:id="27" w:author="Alex Bates" w:date="2023-02-08T19:40:00Z" w:initials="AB">
    <w:p w14:paraId="3F5C291A" w14:textId="77777777" w:rsidR="0017135A" w:rsidRDefault="0017135A" w:rsidP="00ED6991">
      <w:pPr>
        <w:pStyle w:val="CommentText"/>
      </w:pPr>
      <w:r>
        <w:rPr>
          <w:rStyle w:val="CommentReference"/>
        </w:rPr>
        <w:annotationRef/>
      </w:r>
      <w:r>
        <w:t>The wankel picture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D347D" w15:done="0"/>
  <w15:commentEx w15:paraId="7AADB883" w15:paraIdParent="521D347D" w15:done="0"/>
  <w15:commentEx w15:paraId="1C8FAEF6" w15:done="0"/>
  <w15:commentEx w15:paraId="6BB768D0" w15:done="0"/>
  <w15:commentEx w15:paraId="725981E8" w15:done="0"/>
  <w15:commentEx w15:paraId="44E04451" w15:done="0"/>
  <w15:commentEx w15:paraId="081DAA8D" w15:done="0"/>
  <w15:commentEx w15:paraId="6B4F03F1" w15:done="0"/>
  <w15:commentEx w15:paraId="113878E4" w15:done="0"/>
  <w15:commentEx w15:paraId="14B38BC5" w15:paraIdParent="113878E4" w15:done="0"/>
  <w15:commentEx w15:paraId="67FF8C03" w15:done="0"/>
  <w15:commentEx w15:paraId="4447C86F" w15:done="0"/>
  <w15:commentEx w15:paraId="66D04C5A" w15:done="1"/>
  <w15:commentEx w15:paraId="00711285" w15:paraIdParent="66D04C5A" w15:done="1"/>
  <w15:commentEx w15:paraId="64D81892" w15:done="0"/>
  <w15:commentEx w15:paraId="2DE3C0A6" w15:done="1"/>
  <w15:commentEx w15:paraId="1A0AB1B0" w15:done="0"/>
  <w15:commentEx w15:paraId="3F5C29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74BF" w16cex:dateUtc="2023-02-09T02:21:00Z"/>
  <w16cex:commentExtensible w16cex:durableId="278E74C8" w16cex:dateUtc="2023-02-09T02:21:00Z"/>
  <w16cex:commentExtensible w16cex:durableId="278D3209" w16cex:dateUtc="2023-02-08T03:24:00Z"/>
  <w16cex:commentExtensible w16cex:durableId="278D3303" w16cex:dateUtc="2023-02-08T03:28:00Z"/>
  <w16cex:commentExtensible w16cex:durableId="278D33FA" w16cex:dateUtc="2023-02-08T03:32:00Z"/>
  <w16cex:commentExtensible w16cex:durableId="278D3C82" w16cex:dateUtc="2023-02-08T04:09:00Z"/>
  <w16cex:commentExtensible w16cex:durableId="278E7484" w16cex:dateUtc="2023-02-09T02:20:00Z"/>
  <w16cex:commentExtensible w16cex:durableId="278E79C9" w16cex:dateUtc="2023-02-09T02:43:00Z"/>
  <w16cex:commentExtensible w16cex:durableId="278E7A73" w16cex:dateUtc="2023-02-09T02:45:00Z"/>
  <w16cex:commentExtensible w16cex:durableId="278E7A90" w16cex:dateUtc="2023-02-09T02:46:00Z"/>
  <w16cex:commentExtensible w16cex:durableId="278E7C8D" w16cex:dateUtc="2023-02-09T02:54:00Z"/>
  <w16cex:commentExtensible w16cex:durableId="278E8288" w16cex:dateUtc="2023-02-09T03:20:00Z"/>
  <w16cex:commentExtensible w16cex:durableId="278E84A8" w16cex:dateUtc="2023-02-09T03:29:00Z"/>
  <w16cex:commentExtensible w16cex:durableId="278E84C2" w16cex:dateUtc="2023-02-09T03:29:00Z"/>
  <w16cex:commentExtensible w16cex:durableId="278E8A2C" w16cex:dateUtc="2023-02-09T03:53:00Z"/>
  <w16cex:commentExtensible w16cex:durableId="2783F959" w16cex:dateUtc="2023-02-01T03:32:00Z"/>
  <w16cex:commentExtensible w16cex:durableId="278E753E" w16cex:dateUtc="2023-02-09T02:23:00Z"/>
  <w16cex:commentExtensible w16cex:durableId="278E791A" w16cex:dateUtc="2023-02-09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D347D" w16cid:durableId="278E74BF"/>
  <w16cid:commentId w16cid:paraId="7AADB883" w16cid:durableId="278E74C8"/>
  <w16cid:commentId w16cid:paraId="1C8FAEF6" w16cid:durableId="278D3209"/>
  <w16cid:commentId w16cid:paraId="6BB768D0" w16cid:durableId="278D3303"/>
  <w16cid:commentId w16cid:paraId="725981E8" w16cid:durableId="278D33FA"/>
  <w16cid:commentId w16cid:paraId="44E04451" w16cid:durableId="278D3C82"/>
  <w16cid:commentId w16cid:paraId="081DAA8D" w16cid:durableId="278E7484"/>
  <w16cid:commentId w16cid:paraId="6B4F03F1" w16cid:durableId="278E79C9"/>
  <w16cid:commentId w16cid:paraId="113878E4" w16cid:durableId="278E7A73"/>
  <w16cid:commentId w16cid:paraId="14B38BC5" w16cid:durableId="278E7A90"/>
  <w16cid:commentId w16cid:paraId="67FF8C03" w16cid:durableId="278E7C8D"/>
  <w16cid:commentId w16cid:paraId="4447C86F" w16cid:durableId="278E8288"/>
  <w16cid:commentId w16cid:paraId="66D04C5A" w16cid:durableId="278E84A8"/>
  <w16cid:commentId w16cid:paraId="00711285" w16cid:durableId="278E84C2"/>
  <w16cid:commentId w16cid:paraId="64D81892" w16cid:durableId="278E8A2C"/>
  <w16cid:commentId w16cid:paraId="2DE3C0A6" w16cid:durableId="2783F959"/>
  <w16cid:commentId w16cid:paraId="1A0AB1B0" w16cid:durableId="278E753E"/>
  <w16cid:commentId w16cid:paraId="3F5C291A" w16cid:durableId="278E79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85FF" w14:textId="77777777" w:rsidR="00592A15" w:rsidRDefault="00592A15">
      <w:pPr>
        <w:spacing w:line="240" w:lineRule="auto"/>
      </w:pPr>
      <w:r>
        <w:separator/>
      </w:r>
    </w:p>
  </w:endnote>
  <w:endnote w:type="continuationSeparator" w:id="0">
    <w:p w14:paraId="5479618B" w14:textId="77777777" w:rsidR="00592A15" w:rsidRDefault="00592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E95E" w14:textId="77777777" w:rsidR="00592A15" w:rsidRDefault="00592A15">
      <w:pPr>
        <w:spacing w:line="240" w:lineRule="auto"/>
      </w:pPr>
      <w:r>
        <w:separator/>
      </w:r>
    </w:p>
  </w:footnote>
  <w:footnote w:type="continuationSeparator" w:id="0">
    <w:p w14:paraId="2183425F" w14:textId="77777777" w:rsidR="00592A15" w:rsidRDefault="00592A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0B20" w14:textId="77777777" w:rsidR="00B40C42" w:rsidRDefault="004445F1">
    <w:pPr>
      <w:pBdr>
        <w:top w:val="nil"/>
        <w:left w:val="nil"/>
        <w:bottom w:val="nil"/>
        <w:right w:val="nil"/>
        <w:between w:val="nil"/>
      </w:pBdr>
      <w:tabs>
        <w:tab w:val="right" w:pos="9360"/>
      </w:tabs>
    </w:pPr>
    <w:r>
      <w:tab/>
    </w: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00CC" w14:textId="77777777" w:rsidR="00B40C42" w:rsidRDefault="004445F1">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rsidR="004F5C0C">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Bates">
    <w15:presenceInfo w15:providerId="Windows Live" w15:userId="b25eddf427344b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18"/>
    <w:rsid w:val="00034BC7"/>
    <w:rsid w:val="000424E2"/>
    <w:rsid w:val="000523D4"/>
    <w:rsid w:val="000567B9"/>
    <w:rsid w:val="00062BCE"/>
    <w:rsid w:val="00063C53"/>
    <w:rsid w:val="00065BAD"/>
    <w:rsid w:val="0007540B"/>
    <w:rsid w:val="00077025"/>
    <w:rsid w:val="00091954"/>
    <w:rsid w:val="000A7DC2"/>
    <w:rsid w:val="000C48EC"/>
    <w:rsid w:val="000C7C55"/>
    <w:rsid w:val="000E3A52"/>
    <w:rsid w:val="000E60C5"/>
    <w:rsid w:val="000E6E93"/>
    <w:rsid w:val="000E7DAA"/>
    <w:rsid w:val="001115B5"/>
    <w:rsid w:val="001169A6"/>
    <w:rsid w:val="00122340"/>
    <w:rsid w:val="001321E2"/>
    <w:rsid w:val="0014066C"/>
    <w:rsid w:val="00147DE2"/>
    <w:rsid w:val="00151A9F"/>
    <w:rsid w:val="00155773"/>
    <w:rsid w:val="00160FD4"/>
    <w:rsid w:val="0016673C"/>
    <w:rsid w:val="00167C8A"/>
    <w:rsid w:val="0017135A"/>
    <w:rsid w:val="001A42A5"/>
    <w:rsid w:val="001B2427"/>
    <w:rsid w:val="001B685B"/>
    <w:rsid w:val="001B7676"/>
    <w:rsid w:val="001C4271"/>
    <w:rsid w:val="001D11E5"/>
    <w:rsid w:val="001F438D"/>
    <w:rsid w:val="001F526C"/>
    <w:rsid w:val="00211A64"/>
    <w:rsid w:val="002164D8"/>
    <w:rsid w:val="00220716"/>
    <w:rsid w:val="00225152"/>
    <w:rsid w:val="00233636"/>
    <w:rsid w:val="002527AB"/>
    <w:rsid w:val="0025729E"/>
    <w:rsid w:val="002708E2"/>
    <w:rsid w:val="00271CE5"/>
    <w:rsid w:val="00281220"/>
    <w:rsid w:val="00287FD6"/>
    <w:rsid w:val="00291F22"/>
    <w:rsid w:val="002A5C68"/>
    <w:rsid w:val="002C468E"/>
    <w:rsid w:val="002C6D75"/>
    <w:rsid w:val="002E29F4"/>
    <w:rsid w:val="002E2B14"/>
    <w:rsid w:val="00300B70"/>
    <w:rsid w:val="0031180B"/>
    <w:rsid w:val="00321AEA"/>
    <w:rsid w:val="00331BE3"/>
    <w:rsid w:val="0034666A"/>
    <w:rsid w:val="00351E03"/>
    <w:rsid w:val="00396A84"/>
    <w:rsid w:val="003B73F3"/>
    <w:rsid w:val="003D48B9"/>
    <w:rsid w:val="004426D9"/>
    <w:rsid w:val="004445F1"/>
    <w:rsid w:val="00446383"/>
    <w:rsid w:val="00446F67"/>
    <w:rsid w:val="004521ED"/>
    <w:rsid w:val="00464923"/>
    <w:rsid w:val="00467314"/>
    <w:rsid w:val="0047180C"/>
    <w:rsid w:val="00472BD7"/>
    <w:rsid w:val="004838AD"/>
    <w:rsid w:val="004A0FF0"/>
    <w:rsid w:val="004B7683"/>
    <w:rsid w:val="004C0977"/>
    <w:rsid w:val="004C7E33"/>
    <w:rsid w:val="004E5E46"/>
    <w:rsid w:val="004E726A"/>
    <w:rsid w:val="004F4DF2"/>
    <w:rsid w:val="004F5C0C"/>
    <w:rsid w:val="004F5FD7"/>
    <w:rsid w:val="0051037E"/>
    <w:rsid w:val="0051378B"/>
    <w:rsid w:val="0054004A"/>
    <w:rsid w:val="00552E28"/>
    <w:rsid w:val="00566ED3"/>
    <w:rsid w:val="00592076"/>
    <w:rsid w:val="00592A15"/>
    <w:rsid w:val="005A12B5"/>
    <w:rsid w:val="005B2478"/>
    <w:rsid w:val="005C2F3B"/>
    <w:rsid w:val="005C357A"/>
    <w:rsid w:val="005D696C"/>
    <w:rsid w:val="005D77FE"/>
    <w:rsid w:val="005E2BDA"/>
    <w:rsid w:val="005F0A32"/>
    <w:rsid w:val="005F0CA4"/>
    <w:rsid w:val="005F541A"/>
    <w:rsid w:val="00600358"/>
    <w:rsid w:val="00602EE1"/>
    <w:rsid w:val="00606555"/>
    <w:rsid w:val="006137DF"/>
    <w:rsid w:val="00625110"/>
    <w:rsid w:val="00632BEA"/>
    <w:rsid w:val="00663341"/>
    <w:rsid w:val="00674734"/>
    <w:rsid w:val="0068510C"/>
    <w:rsid w:val="0069248E"/>
    <w:rsid w:val="006A27D9"/>
    <w:rsid w:val="006A5A39"/>
    <w:rsid w:val="006B2867"/>
    <w:rsid w:val="006C2FB7"/>
    <w:rsid w:val="006E3499"/>
    <w:rsid w:val="006E5048"/>
    <w:rsid w:val="006F0AF0"/>
    <w:rsid w:val="00706CAB"/>
    <w:rsid w:val="00713B84"/>
    <w:rsid w:val="00714604"/>
    <w:rsid w:val="00714AA9"/>
    <w:rsid w:val="00743B7B"/>
    <w:rsid w:val="007525A4"/>
    <w:rsid w:val="00752AD2"/>
    <w:rsid w:val="007541F6"/>
    <w:rsid w:val="007556CE"/>
    <w:rsid w:val="00764DDE"/>
    <w:rsid w:val="00770BD5"/>
    <w:rsid w:val="00781908"/>
    <w:rsid w:val="00793E2C"/>
    <w:rsid w:val="007941E0"/>
    <w:rsid w:val="007B2B1B"/>
    <w:rsid w:val="007B435D"/>
    <w:rsid w:val="007B5A17"/>
    <w:rsid w:val="007C10A9"/>
    <w:rsid w:val="007C22DD"/>
    <w:rsid w:val="007C79B8"/>
    <w:rsid w:val="007D1934"/>
    <w:rsid w:val="007F299E"/>
    <w:rsid w:val="008060A4"/>
    <w:rsid w:val="00831441"/>
    <w:rsid w:val="00832ABA"/>
    <w:rsid w:val="008452FC"/>
    <w:rsid w:val="00846590"/>
    <w:rsid w:val="008632F3"/>
    <w:rsid w:val="00863F37"/>
    <w:rsid w:val="00875FA7"/>
    <w:rsid w:val="0088513F"/>
    <w:rsid w:val="008B2810"/>
    <w:rsid w:val="008B3536"/>
    <w:rsid w:val="008C2C7E"/>
    <w:rsid w:val="008C6EBB"/>
    <w:rsid w:val="008C7A9D"/>
    <w:rsid w:val="008E6E09"/>
    <w:rsid w:val="008F30F5"/>
    <w:rsid w:val="00912E91"/>
    <w:rsid w:val="0092003F"/>
    <w:rsid w:val="009211F1"/>
    <w:rsid w:val="00921CD2"/>
    <w:rsid w:val="009264D6"/>
    <w:rsid w:val="00932EA2"/>
    <w:rsid w:val="009344BE"/>
    <w:rsid w:val="009361AC"/>
    <w:rsid w:val="009376CD"/>
    <w:rsid w:val="0094469D"/>
    <w:rsid w:val="00946E56"/>
    <w:rsid w:val="00947245"/>
    <w:rsid w:val="00962458"/>
    <w:rsid w:val="009638BA"/>
    <w:rsid w:val="009866D3"/>
    <w:rsid w:val="00991A32"/>
    <w:rsid w:val="00997814"/>
    <w:rsid w:val="009A0EB2"/>
    <w:rsid w:val="009A210B"/>
    <w:rsid w:val="009A34D3"/>
    <w:rsid w:val="009A5C4E"/>
    <w:rsid w:val="009C3F18"/>
    <w:rsid w:val="009C656B"/>
    <w:rsid w:val="009D4546"/>
    <w:rsid w:val="009E5293"/>
    <w:rsid w:val="00A06369"/>
    <w:rsid w:val="00A10881"/>
    <w:rsid w:val="00A110DA"/>
    <w:rsid w:val="00A14854"/>
    <w:rsid w:val="00A33167"/>
    <w:rsid w:val="00A345EC"/>
    <w:rsid w:val="00A464F0"/>
    <w:rsid w:val="00A52404"/>
    <w:rsid w:val="00A538E7"/>
    <w:rsid w:val="00A85337"/>
    <w:rsid w:val="00A96F05"/>
    <w:rsid w:val="00AB0A6D"/>
    <w:rsid w:val="00AB1676"/>
    <w:rsid w:val="00AB6B5A"/>
    <w:rsid w:val="00AF3710"/>
    <w:rsid w:val="00AF6E18"/>
    <w:rsid w:val="00B00693"/>
    <w:rsid w:val="00B03B14"/>
    <w:rsid w:val="00B04EC3"/>
    <w:rsid w:val="00B06D83"/>
    <w:rsid w:val="00B40C42"/>
    <w:rsid w:val="00B41913"/>
    <w:rsid w:val="00B561A7"/>
    <w:rsid w:val="00B61C4C"/>
    <w:rsid w:val="00B630F0"/>
    <w:rsid w:val="00B655EF"/>
    <w:rsid w:val="00B66078"/>
    <w:rsid w:val="00B90D9A"/>
    <w:rsid w:val="00BD543D"/>
    <w:rsid w:val="00C1126C"/>
    <w:rsid w:val="00C126B9"/>
    <w:rsid w:val="00C20611"/>
    <w:rsid w:val="00C31952"/>
    <w:rsid w:val="00C407CE"/>
    <w:rsid w:val="00C4123A"/>
    <w:rsid w:val="00C51B0E"/>
    <w:rsid w:val="00C53FE6"/>
    <w:rsid w:val="00C7707D"/>
    <w:rsid w:val="00C962E5"/>
    <w:rsid w:val="00CA2172"/>
    <w:rsid w:val="00CA6D4B"/>
    <w:rsid w:val="00CC1BD6"/>
    <w:rsid w:val="00CC463D"/>
    <w:rsid w:val="00CF1FC5"/>
    <w:rsid w:val="00CF5995"/>
    <w:rsid w:val="00CF687B"/>
    <w:rsid w:val="00D039BA"/>
    <w:rsid w:val="00D1758F"/>
    <w:rsid w:val="00D23EAB"/>
    <w:rsid w:val="00D3692C"/>
    <w:rsid w:val="00D6338D"/>
    <w:rsid w:val="00D74623"/>
    <w:rsid w:val="00DE2535"/>
    <w:rsid w:val="00DE6C51"/>
    <w:rsid w:val="00DF1F5B"/>
    <w:rsid w:val="00E004A9"/>
    <w:rsid w:val="00E13E03"/>
    <w:rsid w:val="00E33A8D"/>
    <w:rsid w:val="00E5311F"/>
    <w:rsid w:val="00E61DF6"/>
    <w:rsid w:val="00E858F8"/>
    <w:rsid w:val="00E876E3"/>
    <w:rsid w:val="00E87DE1"/>
    <w:rsid w:val="00E97F62"/>
    <w:rsid w:val="00EA59BA"/>
    <w:rsid w:val="00EB7CC0"/>
    <w:rsid w:val="00EC5F35"/>
    <w:rsid w:val="00ED1081"/>
    <w:rsid w:val="00EE6BD9"/>
    <w:rsid w:val="00EF5BFA"/>
    <w:rsid w:val="00F035F0"/>
    <w:rsid w:val="00F036FA"/>
    <w:rsid w:val="00F10752"/>
    <w:rsid w:val="00F20C39"/>
    <w:rsid w:val="00F26D13"/>
    <w:rsid w:val="00F3234E"/>
    <w:rsid w:val="00F409B2"/>
    <w:rsid w:val="00F410AD"/>
    <w:rsid w:val="00F8091F"/>
    <w:rsid w:val="00F92A3C"/>
    <w:rsid w:val="00F965BD"/>
    <w:rsid w:val="00FA49E8"/>
    <w:rsid w:val="00FB0260"/>
    <w:rsid w:val="00FB286E"/>
    <w:rsid w:val="00FB6B2F"/>
    <w:rsid w:val="00FC65E4"/>
    <w:rsid w:val="00FD397B"/>
    <w:rsid w:val="00FD5C40"/>
    <w:rsid w:val="00FF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0797"/>
  <w15:docId w15:val="{241F8C25-182D-4E5C-B2AB-843E4153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ind w:firstLine="720"/>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160"/>
      <w:jc w:val="center"/>
    </w:pPr>
    <w:rPr>
      <w:b/>
    </w:rPr>
  </w:style>
  <w:style w:type="paragraph" w:styleId="Subtitle">
    <w:name w:val="Subtitle"/>
    <w:basedOn w:val="Normal"/>
    <w:next w:val="Normal"/>
    <w:pPr>
      <w:keepNext/>
      <w:keepLines/>
      <w:jc w:val="center"/>
    </w:pPr>
  </w:style>
  <w:style w:type="character" w:styleId="CommentReference">
    <w:name w:val="annotation reference"/>
    <w:basedOn w:val="DefaultParagraphFont"/>
    <w:uiPriority w:val="99"/>
    <w:semiHidden/>
    <w:unhideWhenUsed/>
    <w:rsid w:val="007556CE"/>
    <w:rPr>
      <w:sz w:val="16"/>
      <w:szCs w:val="16"/>
    </w:rPr>
  </w:style>
  <w:style w:type="paragraph" w:styleId="CommentText">
    <w:name w:val="annotation text"/>
    <w:basedOn w:val="Normal"/>
    <w:link w:val="CommentTextChar"/>
    <w:uiPriority w:val="99"/>
    <w:unhideWhenUsed/>
    <w:rsid w:val="007556CE"/>
    <w:pPr>
      <w:spacing w:line="240" w:lineRule="auto"/>
    </w:pPr>
    <w:rPr>
      <w:sz w:val="20"/>
      <w:szCs w:val="20"/>
    </w:rPr>
  </w:style>
  <w:style w:type="character" w:customStyle="1" w:styleId="CommentTextChar">
    <w:name w:val="Comment Text Char"/>
    <w:basedOn w:val="DefaultParagraphFont"/>
    <w:link w:val="CommentText"/>
    <w:uiPriority w:val="99"/>
    <w:rsid w:val="007556CE"/>
    <w:rPr>
      <w:sz w:val="20"/>
      <w:szCs w:val="20"/>
    </w:rPr>
  </w:style>
  <w:style w:type="paragraph" w:styleId="CommentSubject">
    <w:name w:val="annotation subject"/>
    <w:basedOn w:val="CommentText"/>
    <w:next w:val="CommentText"/>
    <w:link w:val="CommentSubjectChar"/>
    <w:uiPriority w:val="99"/>
    <w:semiHidden/>
    <w:unhideWhenUsed/>
    <w:rsid w:val="007556CE"/>
    <w:rPr>
      <w:b/>
      <w:bCs/>
    </w:rPr>
  </w:style>
  <w:style w:type="character" w:customStyle="1" w:styleId="CommentSubjectChar">
    <w:name w:val="Comment Subject Char"/>
    <w:basedOn w:val="CommentTextChar"/>
    <w:link w:val="CommentSubject"/>
    <w:uiPriority w:val="99"/>
    <w:semiHidden/>
    <w:rsid w:val="007556CE"/>
    <w:rPr>
      <w:b/>
      <w:bCs/>
      <w:sz w:val="20"/>
      <w:szCs w:val="20"/>
    </w:rPr>
  </w:style>
  <w:style w:type="paragraph" w:styleId="Header">
    <w:name w:val="header"/>
    <w:basedOn w:val="Normal"/>
    <w:link w:val="HeaderChar"/>
    <w:uiPriority w:val="99"/>
    <w:unhideWhenUsed/>
    <w:rsid w:val="004F5C0C"/>
    <w:pPr>
      <w:tabs>
        <w:tab w:val="center" w:pos="4680"/>
        <w:tab w:val="right" w:pos="9360"/>
      </w:tabs>
      <w:spacing w:line="240" w:lineRule="auto"/>
    </w:pPr>
  </w:style>
  <w:style w:type="character" w:customStyle="1" w:styleId="HeaderChar">
    <w:name w:val="Header Char"/>
    <w:basedOn w:val="DefaultParagraphFont"/>
    <w:link w:val="Header"/>
    <w:uiPriority w:val="99"/>
    <w:rsid w:val="004F5C0C"/>
  </w:style>
  <w:style w:type="paragraph" w:styleId="Footer">
    <w:name w:val="footer"/>
    <w:basedOn w:val="Normal"/>
    <w:link w:val="FooterChar"/>
    <w:uiPriority w:val="99"/>
    <w:unhideWhenUsed/>
    <w:rsid w:val="004F5C0C"/>
    <w:pPr>
      <w:tabs>
        <w:tab w:val="center" w:pos="4680"/>
        <w:tab w:val="right" w:pos="9360"/>
      </w:tabs>
      <w:spacing w:line="240" w:lineRule="auto"/>
    </w:pPr>
  </w:style>
  <w:style w:type="character" w:customStyle="1" w:styleId="FooterChar">
    <w:name w:val="Footer Char"/>
    <w:basedOn w:val="DefaultParagraphFont"/>
    <w:link w:val="Footer"/>
    <w:uiPriority w:val="99"/>
    <w:rsid w:val="004F5C0C"/>
  </w:style>
  <w:style w:type="character" w:styleId="Hyperlink">
    <w:name w:val="Hyperlink"/>
    <w:basedOn w:val="DefaultParagraphFont"/>
    <w:uiPriority w:val="99"/>
    <w:unhideWhenUsed/>
    <w:rsid w:val="002C6D75"/>
    <w:rPr>
      <w:color w:val="0000FF" w:themeColor="hyperlink"/>
      <w:u w:val="single"/>
    </w:rPr>
  </w:style>
  <w:style w:type="character" w:styleId="UnresolvedMention">
    <w:name w:val="Unresolved Mention"/>
    <w:basedOn w:val="DefaultParagraphFont"/>
    <w:uiPriority w:val="99"/>
    <w:semiHidden/>
    <w:unhideWhenUsed/>
    <w:rsid w:val="002C6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45134">
      <w:bodyDiv w:val="1"/>
      <w:marLeft w:val="0"/>
      <w:marRight w:val="0"/>
      <w:marTop w:val="0"/>
      <w:marBottom w:val="0"/>
      <w:divBdr>
        <w:top w:val="none" w:sz="0" w:space="0" w:color="auto"/>
        <w:left w:val="none" w:sz="0" w:space="0" w:color="auto"/>
        <w:bottom w:val="none" w:sz="0" w:space="0" w:color="auto"/>
        <w:right w:val="none" w:sz="0" w:space="0" w:color="auto"/>
      </w:divBdr>
    </w:div>
    <w:div w:id="334722704">
      <w:bodyDiv w:val="1"/>
      <w:marLeft w:val="0"/>
      <w:marRight w:val="0"/>
      <w:marTop w:val="0"/>
      <w:marBottom w:val="0"/>
      <w:divBdr>
        <w:top w:val="none" w:sz="0" w:space="0" w:color="auto"/>
        <w:left w:val="none" w:sz="0" w:space="0" w:color="auto"/>
        <w:bottom w:val="none" w:sz="0" w:space="0" w:color="auto"/>
        <w:right w:val="none" w:sz="0" w:space="0" w:color="auto"/>
      </w:divBdr>
    </w:div>
    <w:div w:id="390888923">
      <w:bodyDiv w:val="1"/>
      <w:marLeft w:val="0"/>
      <w:marRight w:val="0"/>
      <w:marTop w:val="0"/>
      <w:marBottom w:val="0"/>
      <w:divBdr>
        <w:top w:val="none" w:sz="0" w:space="0" w:color="auto"/>
        <w:left w:val="none" w:sz="0" w:space="0" w:color="auto"/>
        <w:bottom w:val="none" w:sz="0" w:space="0" w:color="auto"/>
        <w:right w:val="none" w:sz="0" w:space="0" w:color="auto"/>
      </w:divBdr>
    </w:div>
    <w:div w:id="403257647">
      <w:bodyDiv w:val="1"/>
      <w:marLeft w:val="0"/>
      <w:marRight w:val="0"/>
      <w:marTop w:val="0"/>
      <w:marBottom w:val="0"/>
      <w:divBdr>
        <w:top w:val="none" w:sz="0" w:space="0" w:color="auto"/>
        <w:left w:val="none" w:sz="0" w:space="0" w:color="auto"/>
        <w:bottom w:val="none" w:sz="0" w:space="0" w:color="auto"/>
        <w:right w:val="none" w:sz="0" w:space="0" w:color="auto"/>
      </w:divBdr>
    </w:div>
    <w:div w:id="1060903568">
      <w:bodyDiv w:val="1"/>
      <w:marLeft w:val="0"/>
      <w:marRight w:val="0"/>
      <w:marTop w:val="0"/>
      <w:marBottom w:val="0"/>
      <w:divBdr>
        <w:top w:val="none" w:sz="0" w:space="0" w:color="auto"/>
        <w:left w:val="none" w:sz="0" w:space="0" w:color="auto"/>
        <w:bottom w:val="none" w:sz="0" w:space="0" w:color="auto"/>
        <w:right w:val="none" w:sz="0" w:space="0" w:color="auto"/>
      </w:divBdr>
    </w:div>
    <w:div w:id="1097091531">
      <w:bodyDiv w:val="1"/>
      <w:marLeft w:val="0"/>
      <w:marRight w:val="0"/>
      <w:marTop w:val="0"/>
      <w:marBottom w:val="0"/>
      <w:divBdr>
        <w:top w:val="none" w:sz="0" w:space="0" w:color="auto"/>
        <w:left w:val="none" w:sz="0" w:space="0" w:color="auto"/>
        <w:bottom w:val="none" w:sz="0" w:space="0" w:color="auto"/>
        <w:right w:val="none" w:sz="0" w:space="0" w:color="auto"/>
      </w:divBdr>
    </w:div>
    <w:div w:id="1218905562">
      <w:bodyDiv w:val="1"/>
      <w:marLeft w:val="0"/>
      <w:marRight w:val="0"/>
      <w:marTop w:val="0"/>
      <w:marBottom w:val="0"/>
      <w:divBdr>
        <w:top w:val="none" w:sz="0" w:space="0" w:color="auto"/>
        <w:left w:val="none" w:sz="0" w:space="0" w:color="auto"/>
        <w:bottom w:val="none" w:sz="0" w:space="0" w:color="auto"/>
        <w:right w:val="none" w:sz="0" w:space="0" w:color="auto"/>
      </w:divBdr>
    </w:div>
    <w:div w:id="1808626818">
      <w:bodyDiv w:val="1"/>
      <w:marLeft w:val="0"/>
      <w:marRight w:val="0"/>
      <w:marTop w:val="0"/>
      <w:marBottom w:val="0"/>
      <w:divBdr>
        <w:top w:val="none" w:sz="0" w:space="0" w:color="auto"/>
        <w:left w:val="none" w:sz="0" w:space="0" w:color="auto"/>
        <w:bottom w:val="none" w:sz="0" w:space="0" w:color="auto"/>
        <w:right w:val="none" w:sz="0" w:space="0" w:color="auto"/>
      </w:divBdr>
    </w:div>
    <w:div w:id="2116754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ueleconomy.gov/feg/noframes/232.s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en.wikipedia.org/wiki/Wankel_engine"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rx8club.com/attachments/rx-8-media-news-11/198516d1380086553-wanted-original-rx8-press-kit-information-new-rotary-eng.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tes\AppData\Roaming\Microsoft\Templates\Person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Report.dotx</Template>
  <TotalTime>388</TotalTime>
  <Pages>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Bates</dc:creator>
  <cp:lastModifiedBy>Alex Bates</cp:lastModifiedBy>
  <cp:revision>180</cp:revision>
  <dcterms:created xsi:type="dcterms:W3CDTF">2023-02-07T15:10:00Z</dcterms:created>
  <dcterms:modified xsi:type="dcterms:W3CDTF">2023-02-13T15:49:00Z</dcterms:modified>
</cp:coreProperties>
</file>